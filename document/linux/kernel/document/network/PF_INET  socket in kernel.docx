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PF_INET socket</w:t>
      </w:r>
    </w:p>
    <w:p>
      <w:pPr>
        <w:shd w:val="clear" w:color="auto" w:fill="FFFFFF"/>
        <w:spacing w:after="150" w:line="375" w:lineRule="atLeast"/>
        <w:ind w:left="36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Times New Roman" w:hAnsi="Times New Roman"/>
          <w:color w:val="000000"/>
          <w:sz w:val="14"/>
          <w:szCs w:val="14"/>
        </w:rPr>
        <w:t>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parameters of function socket(int domain, int type,  int protocol)</w:t>
      </w:r>
    </w:p>
    <w:p>
      <w:pPr>
        <w:shd w:val="clear" w:color="auto" w:fill="FFFFFF"/>
        <w:spacing w:after="150" w:line="375" w:lineRule="atLeast"/>
        <w:ind w:left="47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a.</w:t>
      </w:r>
      <w:r>
        <w:rPr>
          <w:rFonts w:ascii="Times New Roman" w:hAnsi="Times New Roman"/>
          <w:color w:val="000000"/>
          <w:sz w:val="14"/>
          <w:szCs w:val="14"/>
        </w:rPr>
        <w:t>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domain</w:t>
      </w:r>
      <w:r>
        <w:rPr>
          <w:rFonts w:hint="eastAsia" w:ascii="宋体" w:hAnsi="宋体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  communication domain  such as PF_INET, PF_PACKET</w:t>
      </w:r>
    </w:p>
    <w:p>
      <w:pPr>
        <w:shd w:val="clear" w:color="auto" w:fill="FFFFFF"/>
        <w:spacing w:after="150" w:line="375" w:lineRule="atLeast"/>
        <w:ind w:left="4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structure  of the domain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struct net_proto_family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family;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(*create)(struct net *net, struct socket *sock,  int protocol, int kern);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struct module         *owner;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150" w:line="375" w:lineRule="atLeast"/>
        <w:ind w:firstLine="4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PF_INET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static const struct net_proto_family inet_family_ops =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.family = PF_INET,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.create = inet_create,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.owner    = THIS_MODULE,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150" w:line="375" w:lineRule="atLeast"/>
        <w:ind w:left="47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b.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      type           &amp;         protocol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SOCK_STREAM         IPPROTO_TCP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SOCK_DGRAM          IPPROTO_UDP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SOCK_DGRAM          IPPROTO_ ICMP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SOCK_RAW              IPPROTO_IP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shd w:val="clear" w:color="auto" w:fill="FFFFFF"/>
        <w:spacing w:after="150" w:line="375" w:lineRule="atLeast"/>
        <w:ind w:left="83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Ops of type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proto_ops :operation of a type . There are three kinds of ops,  inet_dgram_ops, inet_sockraw_ops, inet_stream_ops.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proto_ops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family;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struct module         *owner;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(*release)   (struct socket *sock);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(*bind)         (struct socket *sock,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       struct sockaddr *myaddr,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       int sockaddr_len);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(*accept)    (struct socket *sock,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       struct socket *newsock, int flags);]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int             (*ioctl)     (struct socket *sock, unsigned int cmd,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       unsigned long arg);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.....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}</w:t>
      </w:r>
    </w:p>
    <w:p>
      <w:pPr>
        <w:shd w:val="clear" w:color="auto" w:fill="FFFFFF"/>
        <w:spacing w:after="150" w:line="375" w:lineRule="atLeast"/>
        <w:ind w:left="83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Ops of protocol</w:t>
      </w:r>
    </w:p>
    <w:p>
      <w:pPr>
        <w:shd w:val="clear" w:color="auto" w:fill="FFFFFF"/>
        <w:spacing w:after="15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 : operation structure of a protocol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 tcp_prot =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.name                        = "TCP",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.obj_size                   = sizeof(struct tcp_sock),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.close                          = tcp_close,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.connect          = tcp_v4_connect,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.disconnect              = tcp_disconnect,</w:t>
      </w:r>
    </w:p>
    <w:p>
      <w:pPr>
        <w:shd w:val="clear" w:color="auto" w:fill="FFFFFF"/>
        <w:spacing w:after="0" w:line="375" w:lineRule="atLeast"/>
        <w:ind w:firstLine="7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.recvmsg           = tcp_recvmsg,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.sendmsg                  = tcp_sendmsg,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.....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 udp_prot =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.name                  = "UDP",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.obj_size                   = sizeof(struct udp_sock),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.close                   = udp_lib_close,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.ioctl                     = udp_ioctl,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.sendmsg           = udp_sendmsg,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.recvmsg             = udp_recvmsg,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.....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shd w:val="clear" w:color="auto" w:fill="FFFFFF"/>
        <w:spacing w:after="150" w:line="375" w:lineRule="atLeast"/>
        <w:ind w:left="83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Structure of  type&amp;protocol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inet_protosw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struct list_head list;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/* These two fields form the lookup key. 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unsigned short       type;         /* This is the 2nd argument to socket(2).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unsigned short       protocol; /* This is the L4 protocol number. 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struct proto    *prot;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const struct proto_ops *ops;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char             no_check;   /* checksum on rcv/xmit/none?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unsigned char         flags;      /* See INET_PROTOSW_* below. 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static struct inet_protosw inetsw_array[] =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.type =       SOCK_STREAM,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.protocol =   IPPROTO_TCP,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.prot =       &amp;tcp_prot,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.ops =        &amp;inet_stream_ops,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.no_check =   0,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.flags =      INET_PROTOSW_PERMANENT |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       INET_PROTOSW_ICSK,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},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.type =       SOCK_DGRAM,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.protocol =   IPPROTO_UDP,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.prot =       &amp;udp_prot,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.ops =        &amp;inet_dgram_ops,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.no_check =   UDP_CSUM_DEFAULT,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.flags =      INET_PROTOSW_PERMANENT,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 },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 {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.type =       SOCK_RAW,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.protocol =   IPPROTO_IP,   /* wild card */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.prot =       &amp;raw_prot,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.ops =        &amp;inet_sockraw_ops,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.no_check =   UDP_CSUM_DEFAULT,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        .flags =      INET_PROTOSW_REUSE,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 }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shd w:val="clear" w:color="auto" w:fill="FFFFFF"/>
        <w:spacing w:after="15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initialization of  PF_INET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 inet_init()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>
      <w:pPr>
        <w:shd w:val="clear" w:color="auto" w:fill="FFFFFF"/>
        <w:spacing w:after="0" w:line="375" w:lineRule="atLeast"/>
        <w:ind w:left="91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Init the domain of  PF_INET</w:t>
      </w:r>
    </w:p>
    <w:p>
      <w:pPr>
        <w:shd w:val="clear" w:color="auto" w:fill="FFFFFF"/>
        <w:spacing w:after="0" w:line="375" w:lineRule="atLeast"/>
        <w:ind w:firstLine="99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(void)sock_register(&amp;inet_family_ops);</w:t>
      </w:r>
    </w:p>
    <w:p>
      <w:pPr>
        <w:shd w:val="clear" w:color="auto" w:fill="FFFFFF"/>
        <w:spacing w:after="0" w:line="375" w:lineRule="atLeast"/>
        <w:ind w:left="91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Resiger operation of all protocols ops</w:t>
      </w:r>
    </w:p>
    <w:p>
      <w:pPr>
        <w:shd w:val="clear" w:color="auto" w:fill="FFFFFF"/>
        <w:spacing w:after="0" w:line="375" w:lineRule="atLeast"/>
        <w:ind w:left="910" w:firstLine="4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rc = proto_register(&amp;tcp_prot, 1);</w:t>
      </w:r>
    </w:p>
    <w:p>
      <w:pPr>
        <w:shd w:val="clear" w:color="auto" w:fill="FFFFFF"/>
        <w:spacing w:after="0" w:line="375" w:lineRule="atLeast"/>
        <w:ind w:left="910" w:firstLine="4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rc = proto_register(&amp;udp_prot, 1);</w:t>
      </w:r>
    </w:p>
    <w:p>
      <w:pPr>
        <w:shd w:val="clear" w:color="auto" w:fill="FFFFFF"/>
        <w:spacing w:after="0" w:line="375" w:lineRule="atLeast"/>
        <w:ind w:left="910" w:firstLine="4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rc = proto_register(&amp;raw_prot, 1);</w:t>
      </w:r>
    </w:p>
    <w:p>
      <w:pPr>
        <w:shd w:val="clear" w:color="auto" w:fill="FFFFFF"/>
        <w:spacing w:after="0" w:line="375" w:lineRule="atLeast"/>
        <w:ind w:left="91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Resiger  type&amp;protocol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(q = inetsw_array; q &lt; &amp;inetsw_array[INETSW_ARRAY_LEN]; ++q)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 inet_register_protosw(q);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>
      <w:pPr>
        <w:shd w:val="clear" w:color="auto" w:fill="FFFFFF"/>
        <w:spacing w:after="0" w:line="375" w:lineRule="atLeast"/>
        <w:ind w:firstLine="5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shd w:val="clear" w:color="auto" w:fill="FFFFFF"/>
        <w:spacing w:after="150" w:line="375" w:lineRule="atLeast"/>
        <w:ind w:left="36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Times New Roman" w:hAnsi="Times New Roman"/>
          <w:color w:val="000000"/>
          <w:sz w:val="14"/>
          <w:szCs w:val="14"/>
        </w:rPr>
        <w:t>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Start a socket: socket(x, x, x);</w:t>
      </w:r>
    </w:p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socket-&gt;sys_socket -&gt;socket_creat-&gt;inet_family_ops-&gt;create</w:t>
      </w:r>
    </w:p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 inet_create()               </w:t>
      </w:r>
    </w:p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>
      <w:pPr>
        <w:shd w:val="clear" w:color="auto" w:fill="FFFFFF"/>
        <w:spacing w:after="150" w:line="375" w:lineRule="atLeast"/>
        <w:ind w:left="72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Find the type&amp;protocol through protocol and type parameters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inet_protosw *answer;</w:t>
      </w:r>
    </w:p>
    <w:p>
      <w:pPr>
        <w:shd w:val="clear" w:color="auto" w:fill="FFFFFF"/>
        <w:spacing w:after="150" w:line="375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list_for_each_entry_rcu(answer, &amp;inetsw[sock-&gt;type], list)</w:t>
      </w:r>
    </w:p>
    <w:p>
      <w:pPr>
        <w:shd w:val="clear" w:color="auto" w:fill="FFFFFF"/>
        <w:spacing w:after="150" w:line="375" w:lineRule="atLeast"/>
        <w:ind w:left="72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Store the socket type ops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sock-&gt;ops = answer-&gt;ops;</w:t>
      </w:r>
    </w:p>
    <w:p>
      <w:pPr>
        <w:shd w:val="clear" w:color="auto" w:fill="FFFFFF"/>
        <w:spacing w:after="150" w:line="375" w:lineRule="atLeast"/>
        <w:ind w:left="72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</w:t>
      </w:r>
      <w:r>
        <w:rPr>
          <w:rFonts w:ascii="Times New Roman" w:hAnsi="Times New Roman"/>
          <w:color w:val="000000"/>
          <w:sz w:val="14"/>
          <w:szCs w:val="14"/>
        </w:rPr>
        <w:t>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Get protocol ops and allocate sk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struct proto *answer_prot;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answer_prot = answer-&gt;prot;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sk = sk_alloc(net, PF_INET, GFP_KERNEL, answer_prot);</w:t>
      </w:r>
    </w:p>
    <w:p>
      <w:pPr>
        <w:shd w:val="clear" w:color="auto" w:fill="FFFFFF"/>
        <w:spacing w:after="0" w:line="375" w:lineRule="atLeast"/>
        <w:ind w:left="6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/* sk-&gt;sk_prot = answer_prot, the sizeof sk is decided by answer_prot-&gt;obj_size, for udp the structure is also udp_sock, tcp is also tcp_sock*/</w:t>
      </w:r>
    </w:p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>
      <w:pPr>
        <w:shd w:val="clear" w:color="auto" w:fill="FFFFFF"/>
        <w:spacing w:after="150" w:line="375" w:lineRule="atLeast"/>
        <w:ind w:left="36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Times New Roman" w:hAnsi="Times New Roman"/>
          <w:color w:val="000000"/>
          <w:sz w:val="14"/>
          <w:szCs w:val="14"/>
        </w:rPr>
        <w:t>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1"/>
          <w:szCs w:val="21"/>
        </w:rPr>
        <w:t>Ops of the socket</w:t>
      </w:r>
    </w:p>
    <w:p>
      <w:pPr>
        <w:shd w:val="clear" w:color="auto" w:fill="FFFFFF"/>
        <w:spacing w:after="150" w:line="37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xxx: bind, close, connect, sendmsg …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/*first find the type ops then find the protocol ops*/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xxx:sock-&gt;ops-&gt;xxx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struct sock *sk = sock-&gt;sk;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 if (sk-&gt;sk_prot-&gt;xxx) {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 err = sk-&gt;sk_prot-&gt;xxx(sk, uaddr, addr_len);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 goto out;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}</w:t>
      </w:r>
    </w:p>
    <w:p>
      <w:pPr>
        <w:shd w:val="clear" w:color="auto" w:fill="FFFFFF"/>
        <w:spacing w:after="0" w:line="375" w:lineRule="atLeast"/>
        <w:ind w:firstLine="74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>
      <w:pPr>
        <w:shd w:val="clear" w:color="auto" w:fill="FFFFFF"/>
        <w:spacing w:after="0" w:line="375" w:lineRule="atLeast"/>
        <w:rPr>
          <w:rFonts w:hint="eastAsia" w:ascii="Arial" w:hAnsi="Arial" w:eastAsia="宋体" w:cs="Arial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hint="eastAsia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Ioctl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>socket_file_ops-&gt;sock_ioctl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SIOCXXXBR: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/*bridge*/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.....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SIOCXXVLAN: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/*vlan*/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.....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SIOCXXDLCI: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/*dlci*/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.....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xxxxxx: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/*net device attribute*/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dev_ioctl(net, cmd, argp); /*for netdevice attribute, it maybe needs dev-&gt;ops sometimes 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if (sock-&gt;ops-ioctl)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   sock-&gt;ops-&gt;ioctl(sock, cmd, arg);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   /*inet_stream_ops-&gt;inet_ioctl(sock, cmd, arg);*/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>int inet_ioctl(struct socket *sock, unsigned int cmd, unsigned long arg)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SIOXXXRT: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/*route*/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ip_rt_ioctl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SIOXXXARP: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/*route*/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arp_ioctl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SIOXXXADRR: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case SIOXXXNETMASK: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/*net address*/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devinet_ioctl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if (sk-&gt;sk_prot-&gt;ioctl)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    err = sk-&gt;sk_prot-&gt;ioctl(sk, cmd, arg);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/>
        </w:rPr>
      </w:pPr>
      <w:r>
        <w:rPr>
          <w:rFonts w:hint="eastAsia"/>
        </w:rPr>
        <w:t xml:space="preserve">        /*tcp_prot-&gt;ioctl or  udp_prot-&gt;ioctl*/</w:t>
      </w:r>
    </w:p>
    <w:p>
      <w:pPr>
        <w:numPr>
          <w:numId w:val="0"/>
        </w:numPr>
        <w:shd w:val="clear" w:color="auto" w:fill="FFFFFF"/>
        <w:spacing w:after="0" w:line="375" w:lineRule="atLeast"/>
        <w:rPr>
          <w:rFonts w:hint="eastAsia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/>
        </w:rPr>
        <w:t>}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260085">
    <w:nsid w:val="52639D75"/>
    <w:multiLevelType w:val="singleLevel"/>
    <w:tmpl w:val="52639D75"/>
    <w:lvl w:ilvl="0" w:tentative="1">
      <w:start w:val="4"/>
      <w:numFmt w:val="decimal"/>
      <w:suff w:val="space"/>
      <w:lvlText w:val="%1."/>
      <w:lvlJc w:val="left"/>
    </w:lvl>
  </w:abstractNum>
  <w:num w:numId="1">
    <w:abstractNumId w:val="13822600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</w:style>
  <w:style w:type="paragraph" w:styleId="2">
    <w:name w:val="批注框文本"/>
    <w:basedOn w:val="1"/>
    <w:link w:val="6"/>
    <w:pPr>
      <w:spacing w:after="0" w:line="240" w:lineRule="auto"/>
    </w:pPr>
    <w:rPr>
      <w:rFonts w:ascii="宋体" w:eastAsia="宋体" w:cs="Times New Roman"/>
      <w:sz w:val="18"/>
      <w:szCs w:val="18"/>
    </w:rPr>
  </w:style>
  <w:style w:type="paragraph" w:customStyle="1" w:styleId="4">
    <w:name w:val="msolistparagraph"/>
    <w:basedOn w:val="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5">
    <w:name w:val="Normal (Web)"/>
    <w:basedOn w:val="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6">
    <w:name w:val="Balloon Text Char"/>
    <w:basedOn w:val="3"/>
    <w:link w:val="2"/>
    <w:semiHidden/>
    <w:rPr>
      <w:rFonts w:ascii="宋体" w:eastAsia="宋体" w:cs="Times New Roman"/>
      <w:sz w:val="18"/>
      <w:szCs w:val="18"/>
    </w:rPr>
  </w:style>
  <w:style w:type="character" w:customStyle="1" w:styleId="7">
    <w:name w:val="apple-converted-space"/>
    <w:basedOn w:val="3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754</Words>
  <Characters>4299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2011-10-07T08:05:00Z</dcterms:created>
  <dc:creator>CR7</dc:creator>
  <cp:lastModifiedBy>WIN-8NNHED5Q8JT</cp:lastModifiedBy>
  <dcterms:modified xsi:type="dcterms:W3CDTF">2013-10-20T09:06:07Z</dcterms:modified>
  <dc:title>PF_INET socket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