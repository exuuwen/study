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68E" w:rsidRDefault="00F3168E" w:rsidP="007E4357">
      <w:pPr>
        <w:pStyle w:val="ListParagraph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t>Virtual Bridge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 xml:space="preserve">Bridge is a link layer device and </w:t>
      </w:r>
      <w:r w:rsidRPr="00573F9B">
        <w:t>understands link layer</w:t>
      </w:r>
      <w:r>
        <w:t xml:space="preserve"> protocols and therefore copies</w:t>
      </w:r>
      <w:r w:rsidRPr="00573F9B">
        <w:t>data frame by frame</w:t>
      </w:r>
      <w:r>
        <w:t xml:space="preserve">. </w:t>
      </w:r>
      <w:r w:rsidRPr="009647E8">
        <w:t>In Linux, a bridge is a virtual device. As such, it cannot receive or transmit anythingunless you bind one or more real devices to it</w:t>
      </w:r>
      <w:r>
        <w:t>.</w:t>
      </w:r>
    </w:p>
    <w:p w:rsidR="00F3168E" w:rsidRDefault="00F3168E" w:rsidP="009647E8">
      <w:pPr>
        <w:autoSpaceDE w:val="0"/>
        <w:autoSpaceDN w:val="0"/>
        <w:adjustRightInd w:val="0"/>
        <w:jc w:val="left"/>
      </w:pPr>
    </w:p>
    <w:p w:rsidR="00F3168E" w:rsidRDefault="00F3168E" w:rsidP="00824C8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Bridge in linux</w:t>
      </w:r>
    </w:p>
    <w:p w:rsidR="00F3168E" w:rsidRDefault="00F3168E" w:rsidP="00683A11">
      <w:pPr>
        <w:autoSpaceDE w:val="0"/>
        <w:autoSpaceDN w:val="0"/>
        <w:adjustRightInd w:val="0"/>
        <w:jc w:val="left"/>
      </w:pPr>
      <w:r>
        <w:t>Opts of bridge</w:t>
      </w:r>
    </w:p>
    <w:p w:rsidR="00F3168E" w:rsidRDefault="00F3168E" w:rsidP="00683A11">
      <w:pPr>
        <w:autoSpaceDE w:val="0"/>
        <w:autoSpaceDN w:val="0"/>
        <w:adjustRightInd w:val="0"/>
        <w:jc w:val="left"/>
      </w:pPr>
      <w:r w:rsidRPr="00683A11">
        <w:t>SIOCBRADDBR</w:t>
      </w:r>
      <w:r>
        <w:t xml:space="preserve">     create a bridge</w:t>
      </w:r>
    </w:p>
    <w:p w:rsidR="00F3168E" w:rsidRDefault="00F3168E" w:rsidP="00683A11">
      <w:pPr>
        <w:autoSpaceDE w:val="0"/>
        <w:autoSpaceDN w:val="0"/>
        <w:adjustRightInd w:val="0"/>
        <w:jc w:val="left"/>
      </w:pPr>
      <w:r w:rsidRPr="00366127">
        <w:t>SIOCBRDELBR</w:t>
      </w:r>
      <w:r>
        <w:t>delete a bridge</w:t>
      </w:r>
    </w:p>
    <w:p w:rsidR="00F3168E" w:rsidRDefault="00F3168E" w:rsidP="00683A11">
      <w:pPr>
        <w:autoSpaceDE w:val="0"/>
        <w:autoSpaceDN w:val="0"/>
        <w:adjustRightInd w:val="0"/>
        <w:jc w:val="left"/>
      </w:pPr>
      <w:r w:rsidRPr="00366127">
        <w:t>SIOCBRADDIF</w:t>
      </w:r>
      <w:r>
        <w:t xml:space="preserve">      add an interface to bridge</w:t>
      </w:r>
    </w:p>
    <w:p w:rsidR="00F3168E" w:rsidRDefault="00F3168E" w:rsidP="00182BC1">
      <w:pPr>
        <w:autoSpaceDE w:val="0"/>
        <w:autoSpaceDN w:val="0"/>
        <w:adjustRightInd w:val="0"/>
        <w:jc w:val="left"/>
      </w:pPr>
      <w:r w:rsidRPr="00366127">
        <w:t>SIOCBR</w:t>
      </w:r>
      <w:r>
        <w:t>DEL</w:t>
      </w:r>
      <w:r w:rsidRPr="00366127">
        <w:t>IF</w:t>
      </w:r>
      <w:r>
        <w:t xml:space="preserve"> delete an interface to bridge</w:t>
      </w:r>
    </w:p>
    <w:p w:rsidR="00F3168E" w:rsidRDefault="00F3168E" w:rsidP="00683A11">
      <w:pPr>
        <w:autoSpaceDE w:val="0"/>
        <w:autoSpaceDN w:val="0"/>
        <w:adjustRightInd w:val="0"/>
        <w:jc w:val="left"/>
      </w:pPr>
    </w:p>
    <w:p w:rsidR="00F3168E" w:rsidRDefault="00F3168E" w:rsidP="00BF3963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683A11">
        <w:t>SIOCBRADDBR</w:t>
      </w:r>
    </w:p>
    <w:p w:rsidR="00F3168E" w:rsidRDefault="00F3168E" w:rsidP="007C7309">
      <w:pPr>
        <w:autoSpaceDE w:val="0"/>
        <w:autoSpaceDN w:val="0"/>
        <w:adjustRightInd w:val="0"/>
        <w:jc w:val="left"/>
      </w:pPr>
      <w:r>
        <w:t>sudo brctl addbr br0  #add br0 bridge in on the host</w:t>
      </w:r>
    </w:p>
    <w:p w:rsidR="00F3168E" w:rsidRDefault="00F3168E" w:rsidP="004A5077">
      <w:pPr>
        <w:autoSpaceDE w:val="0"/>
        <w:autoSpaceDN w:val="0"/>
        <w:adjustRightInd w:val="0"/>
        <w:jc w:val="left"/>
      </w:pPr>
      <w:r>
        <w:t>or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>int addBridge(const char *brname)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>{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 xml:space="preserve">    int fd;  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ab/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ab/>
        <w:t>if (unlikely(brname == NULL))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ab/>
      </w:r>
      <w:r>
        <w:tab/>
        <w:t>return -1;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 xml:space="preserve">  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 xml:space="preserve">    if((fd = socket(PF_INET, SOCK_DGRAM, 0)) &lt; 0)  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 xml:space="preserve">    {  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 xml:space="preserve">        printf("Error socket :%m\n", errno);  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 xml:space="preserve">        return -1;  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 xml:space="preserve">    }</w:t>
      </w:r>
    </w:p>
    <w:p w:rsidR="00F3168E" w:rsidRDefault="00F3168E" w:rsidP="00084BE8">
      <w:pPr>
        <w:autoSpaceDE w:val="0"/>
        <w:autoSpaceDN w:val="0"/>
        <w:adjustRightInd w:val="0"/>
        <w:jc w:val="left"/>
      </w:pPr>
    </w:p>
    <w:p w:rsidR="00F3168E" w:rsidRDefault="00F3168E" w:rsidP="00084BE8">
      <w:pPr>
        <w:autoSpaceDE w:val="0"/>
        <w:autoSpaceDN w:val="0"/>
        <w:adjustRightInd w:val="0"/>
        <w:jc w:val="left"/>
      </w:pPr>
      <w:r>
        <w:tab/>
        <w:t xml:space="preserve">if(ioctl(fd, SIOCBRADDBR, brname) &lt; 0)  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 xml:space="preserve">    {  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 xml:space="preserve">        printf("Error add bridge %s :%m\n", brname, errno);  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ab/>
      </w:r>
      <w:r>
        <w:tab/>
        <w:t>close(fd);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 xml:space="preserve">        return -1;  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 xml:space="preserve">    }  </w:t>
      </w:r>
    </w:p>
    <w:p w:rsidR="00F3168E" w:rsidRDefault="00F3168E" w:rsidP="00084BE8">
      <w:pPr>
        <w:autoSpaceDE w:val="0"/>
        <w:autoSpaceDN w:val="0"/>
        <w:adjustRightInd w:val="0"/>
        <w:jc w:val="left"/>
      </w:pPr>
    </w:p>
    <w:p w:rsidR="00F3168E" w:rsidRDefault="00F3168E" w:rsidP="00084BE8">
      <w:pPr>
        <w:autoSpaceDE w:val="0"/>
        <w:autoSpaceDN w:val="0"/>
        <w:adjustRightInd w:val="0"/>
        <w:jc w:val="left"/>
      </w:pPr>
      <w:r>
        <w:tab/>
        <w:t>close(fd);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 xml:space="preserve">  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 xml:space="preserve">    return 0;  </w:t>
      </w:r>
    </w:p>
    <w:p w:rsidR="00F3168E" w:rsidRDefault="00F3168E" w:rsidP="00084BE8">
      <w:pPr>
        <w:autoSpaceDE w:val="0"/>
        <w:autoSpaceDN w:val="0"/>
        <w:adjustRightInd w:val="0"/>
        <w:jc w:val="left"/>
      </w:pPr>
      <w:r>
        <w:t xml:space="preserve">}  </w:t>
      </w:r>
    </w:p>
    <w:p w:rsidR="00F3168E" w:rsidRDefault="00F3168E" w:rsidP="004A5077">
      <w:pPr>
        <w:autoSpaceDE w:val="0"/>
        <w:autoSpaceDN w:val="0"/>
        <w:adjustRightInd w:val="0"/>
        <w:jc w:val="left"/>
      </w:pPr>
      <w:r w:rsidRPr="0056313E">
        <w:t>sock_ioctl</w:t>
      </w:r>
      <w:r>
        <w:t>-</w:t>
      </w:r>
      <w:r>
        <w:rPr>
          <w:szCs w:val="20"/>
        </w:rPr>
        <w:sym w:font="Wingdings" w:char="F0E0"/>
      </w:r>
      <w:r w:rsidRPr="0056313E">
        <w:t xml:space="preserve"> br_ioctl_deviceless_stub</w:t>
      </w:r>
      <w:r>
        <w:t>-</w:t>
      </w:r>
      <w:r>
        <w:rPr>
          <w:szCs w:val="20"/>
        </w:rPr>
        <w:sym w:font="Wingdings" w:char="F0E0"/>
      </w:r>
      <w:r w:rsidRPr="00E605FF">
        <w:t xml:space="preserve"> br_add_bridge</w:t>
      </w:r>
      <w:r>
        <w:t>(</w:t>
      </w:r>
      <w:r w:rsidRPr="002615A9">
        <w:t>struct net *net, const char *name)</w:t>
      </w:r>
    </w:p>
    <w:p w:rsidR="00F3168E" w:rsidRDefault="00F3168E" w:rsidP="004A5077">
      <w:pPr>
        <w:autoSpaceDE w:val="0"/>
        <w:autoSpaceDN w:val="0"/>
        <w:adjustRightInd w:val="0"/>
        <w:jc w:val="left"/>
      </w:pPr>
      <w:r>
        <w:t>{</w:t>
      </w:r>
    </w:p>
    <w:p w:rsidR="00F3168E" w:rsidRDefault="00F3168E" w:rsidP="004A5077">
      <w:pPr>
        <w:autoSpaceDE w:val="0"/>
        <w:autoSpaceDN w:val="0"/>
        <w:adjustRightInd w:val="0"/>
        <w:jc w:val="left"/>
      </w:pPr>
      <w:r>
        <w:tab/>
        <w:t xml:space="preserve">//allocate a net_device for bridge and init it through br_dev_setup . Then register it </w:t>
      </w:r>
    </w:p>
    <w:p w:rsidR="00F3168E" w:rsidRDefault="00F3168E" w:rsidP="00D86AC9">
      <w:pPr>
        <w:autoSpaceDE w:val="0"/>
        <w:autoSpaceDN w:val="0"/>
        <w:adjustRightInd w:val="0"/>
        <w:jc w:val="left"/>
      </w:pPr>
      <w:r>
        <w:tab/>
        <w:t>dev = alloc_netdev(sizeof(struct net_bridge), name, br_dev_setup);</w:t>
      </w:r>
    </w:p>
    <w:p w:rsidR="00F3168E" w:rsidRDefault="00F3168E" w:rsidP="00D86AC9">
      <w:pPr>
        <w:autoSpaceDE w:val="0"/>
        <w:autoSpaceDN w:val="0"/>
        <w:adjustRightInd w:val="0"/>
        <w:jc w:val="left"/>
      </w:pPr>
      <w:r>
        <w:tab/>
        <w:t>/*</w:t>
      </w:r>
      <w:r w:rsidRPr="0060566D">
        <w:t xml:space="preserve"> dev-&gt;netdev_ops = &amp;br_netdev_ops;</w:t>
      </w:r>
      <w:r>
        <w:t xml:space="preserve">  in the br_dev_setup*/</w:t>
      </w:r>
    </w:p>
    <w:p w:rsidR="00F3168E" w:rsidRDefault="00F3168E" w:rsidP="00D86AC9">
      <w:pPr>
        <w:autoSpaceDE w:val="0"/>
        <w:autoSpaceDN w:val="0"/>
        <w:adjustRightInd w:val="0"/>
        <w:jc w:val="left"/>
      </w:pPr>
      <w:r>
        <w:tab/>
      </w:r>
      <w:r w:rsidRPr="00E23DDE">
        <w:t>res = register_netdev(dev);</w:t>
      </w:r>
    </w:p>
    <w:p w:rsidR="00F3168E" w:rsidRPr="004A5077" w:rsidRDefault="00F3168E" w:rsidP="004A5077">
      <w:pPr>
        <w:autoSpaceDE w:val="0"/>
        <w:autoSpaceDN w:val="0"/>
        <w:adjustRightInd w:val="0"/>
        <w:jc w:val="left"/>
      </w:pPr>
      <w:r>
        <w:t>}</w:t>
      </w:r>
    </w:p>
    <w:p w:rsidR="00F3168E" w:rsidRDefault="00F3168E" w:rsidP="00F8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t>SIOCBRDEL</w:t>
      </w:r>
      <w:r w:rsidRPr="00683A11">
        <w:t>BR</w:t>
      </w:r>
    </w:p>
    <w:p w:rsidR="00F3168E" w:rsidRDefault="00F3168E" w:rsidP="00F83940">
      <w:pPr>
        <w:autoSpaceDE w:val="0"/>
        <w:autoSpaceDN w:val="0"/>
        <w:adjustRightInd w:val="0"/>
        <w:jc w:val="left"/>
      </w:pPr>
      <w:r>
        <w:t>sudo brctl delbr br0  #</w:t>
      </w:r>
      <w:smartTag w:uri="urn:schemas-microsoft-com:office:smarttags" w:element="place">
        <w:smartTag w:uri="urn:schemas-microsoft-com:office:smarttags" w:element="State">
          <w:r>
            <w:t>del</w:t>
          </w:r>
        </w:smartTag>
      </w:smartTag>
      <w:r>
        <w:t xml:space="preserve"> br0 bridge in on the host</w:t>
      </w:r>
    </w:p>
    <w:p w:rsidR="00F3168E" w:rsidRDefault="00F3168E" w:rsidP="00F83940">
      <w:pPr>
        <w:autoSpaceDE w:val="0"/>
        <w:autoSpaceDN w:val="0"/>
        <w:adjustRightInd w:val="0"/>
        <w:jc w:val="left"/>
      </w:pPr>
      <w:r>
        <w:t>or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>
        <w:t>int delBridge(const char *brname)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>
        <w:t>{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>
        <w:t xml:space="preserve">    int fd;  </w:t>
      </w:r>
    </w:p>
    <w:p w:rsidR="00F3168E" w:rsidRDefault="00F3168E" w:rsidP="009B5B82">
      <w:pPr>
        <w:autoSpaceDE w:val="0"/>
        <w:autoSpaceDN w:val="0"/>
        <w:adjustRightInd w:val="0"/>
        <w:jc w:val="left"/>
      </w:pPr>
    </w:p>
    <w:p w:rsidR="00F3168E" w:rsidRDefault="00F3168E" w:rsidP="009B5B82">
      <w:pPr>
        <w:autoSpaceDE w:val="0"/>
        <w:autoSpaceDN w:val="0"/>
        <w:adjustRightInd w:val="0"/>
        <w:jc w:val="left"/>
      </w:pPr>
      <w:r>
        <w:tab/>
        <w:t>if (unlikely(brname == NULL))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>
        <w:tab/>
      </w:r>
      <w:r>
        <w:tab/>
        <w:t>return -1;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>
        <w:t xml:space="preserve">  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>
        <w:t xml:space="preserve">    if((fd = socket(PF_INET, SOCK_DGRAM, 0)) &lt; 0)  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>
        <w:t xml:space="preserve">    {  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>
        <w:t xml:space="preserve">        printf("Error socket :%m\n", errno);  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>
        <w:t xml:space="preserve">        return -1;  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>
        <w:t xml:space="preserve">    } </w:t>
      </w:r>
    </w:p>
    <w:p w:rsidR="00F3168E" w:rsidRDefault="00F3168E" w:rsidP="009B5B82">
      <w:pPr>
        <w:autoSpaceDE w:val="0"/>
        <w:autoSpaceDN w:val="0"/>
        <w:adjustRightInd w:val="0"/>
        <w:jc w:val="left"/>
      </w:pPr>
    </w:p>
    <w:p w:rsidR="00F3168E" w:rsidRDefault="00F3168E" w:rsidP="009B5B82">
      <w:pPr>
        <w:autoSpaceDE w:val="0"/>
        <w:autoSpaceDN w:val="0"/>
        <w:adjustRightInd w:val="0"/>
        <w:jc w:val="left"/>
      </w:pPr>
      <w:r>
        <w:tab/>
        <w:t xml:space="preserve">if(ioctl(fd, SIOCBRDELBR, brname) &lt; 0)  </w:t>
      </w:r>
    </w:p>
    <w:p w:rsidR="00F3168E" w:rsidRPr="00853BDB" w:rsidRDefault="00F3168E" w:rsidP="009B5B82">
      <w:pPr>
        <w:autoSpaceDE w:val="0"/>
        <w:autoSpaceDN w:val="0"/>
        <w:adjustRightInd w:val="0"/>
        <w:jc w:val="left"/>
        <w:rPr>
          <w:lang w:val="pt-BR"/>
        </w:rPr>
      </w:pPr>
      <w:r>
        <w:t xml:space="preserve">    </w:t>
      </w:r>
      <w:r w:rsidRPr="00853BDB">
        <w:rPr>
          <w:lang w:val="pt-BR"/>
        </w:rPr>
        <w:t xml:space="preserve">{  </w:t>
      </w:r>
    </w:p>
    <w:p w:rsidR="00F3168E" w:rsidRPr="00853BDB" w:rsidRDefault="00F3168E" w:rsidP="009B5B82">
      <w:pPr>
        <w:autoSpaceDE w:val="0"/>
        <w:autoSpaceDN w:val="0"/>
        <w:adjustRightInd w:val="0"/>
        <w:jc w:val="left"/>
        <w:rPr>
          <w:lang w:val="pt-BR"/>
        </w:rPr>
      </w:pPr>
      <w:r w:rsidRPr="00853BDB">
        <w:rPr>
          <w:lang w:val="pt-BR"/>
        </w:rPr>
        <w:t xml:space="preserve">        printf("Error del bridge %s :%m\n", brname, errno);  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 w:rsidRPr="00853BDB">
        <w:rPr>
          <w:lang w:val="pt-BR"/>
        </w:rPr>
        <w:tab/>
      </w:r>
      <w:r w:rsidRPr="00853BDB">
        <w:rPr>
          <w:lang w:val="pt-BR"/>
        </w:rPr>
        <w:tab/>
      </w:r>
      <w:r>
        <w:t>close(fd);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>
        <w:t xml:space="preserve">        return -1;  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>
        <w:t xml:space="preserve">    }  </w:t>
      </w:r>
    </w:p>
    <w:p w:rsidR="00F3168E" w:rsidRDefault="00F3168E" w:rsidP="009B5B82">
      <w:pPr>
        <w:autoSpaceDE w:val="0"/>
        <w:autoSpaceDN w:val="0"/>
        <w:adjustRightInd w:val="0"/>
        <w:jc w:val="left"/>
      </w:pPr>
    </w:p>
    <w:p w:rsidR="00F3168E" w:rsidRDefault="00F3168E" w:rsidP="009B5B82">
      <w:pPr>
        <w:autoSpaceDE w:val="0"/>
        <w:autoSpaceDN w:val="0"/>
        <w:adjustRightInd w:val="0"/>
        <w:jc w:val="left"/>
      </w:pPr>
      <w:r>
        <w:tab/>
        <w:t>close(fd);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>
        <w:t xml:space="preserve">  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>
        <w:t xml:space="preserve">    return 0;  </w:t>
      </w:r>
    </w:p>
    <w:p w:rsidR="00F3168E" w:rsidRDefault="00F3168E" w:rsidP="009B5B82">
      <w:pPr>
        <w:autoSpaceDE w:val="0"/>
        <w:autoSpaceDN w:val="0"/>
        <w:adjustRightInd w:val="0"/>
        <w:jc w:val="left"/>
      </w:pPr>
      <w:r>
        <w:t xml:space="preserve">}  </w:t>
      </w:r>
    </w:p>
    <w:p w:rsidR="00F3168E" w:rsidRDefault="00F3168E" w:rsidP="00F83940">
      <w:pPr>
        <w:autoSpaceDE w:val="0"/>
        <w:autoSpaceDN w:val="0"/>
        <w:adjustRightInd w:val="0"/>
        <w:jc w:val="left"/>
      </w:pPr>
      <w:r w:rsidRPr="0056313E">
        <w:t>sock_ioctl</w:t>
      </w:r>
      <w:r>
        <w:t>-</w:t>
      </w:r>
      <w:r>
        <w:rPr>
          <w:szCs w:val="20"/>
        </w:rPr>
        <w:sym w:font="Wingdings" w:char="F0E0"/>
      </w:r>
      <w:r w:rsidRPr="0056313E">
        <w:t xml:space="preserve"> br_ioctl_deviceless_stub</w:t>
      </w:r>
      <w:r>
        <w:t>-</w:t>
      </w:r>
      <w:r>
        <w:rPr>
          <w:szCs w:val="20"/>
        </w:rPr>
        <w:sym w:font="Wingdings" w:char="F0E0"/>
      </w:r>
      <w:r>
        <w:t>br_del</w:t>
      </w:r>
      <w:r w:rsidRPr="00E605FF">
        <w:t>_bridge</w:t>
      </w:r>
      <w:r>
        <w:t>(</w:t>
      </w:r>
      <w:r w:rsidRPr="002615A9">
        <w:t>struct net *net, const char *name)</w:t>
      </w:r>
    </w:p>
    <w:p w:rsidR="00F3168E" w:rsidRDefault="00F3168E" w:rsidP="00F83940">
      <w:pPr>
        <w:autoSpaceDE w:val="0"/>
        <w:autoSpaceDN w:val="0"/>
        <w:adjustRightInd w:val="0"/>
        <w:jc w:val="left"/>
      </w:pPr>
      <w:r>
        <w:t>{</w:t>
      </w:r>
    </w:p>
    <w:p w:rsidR="00F3168E" w:rsidRDefault="00F3168E" w:rsidP="00F83940">
      <w:pPr>
        <w:autoSpaceDE w:val="0"/>
        <w:autoSpaceDN w:val="0"/>
        <w:adjustRightInd w:val="0"/>
        <w:jc w:val="left"/>
      </w:pPr>
      <w:r>
        <w:tab/>
        <w:t xml:space="preserve">//get a net_devicefrom name and init it through br_dev_setup . Then register it </w:t>
      </w:r>
    </w:p>
    <w:p w:rsidR="00F3168E" w:rsidRDefault="00F3168E" w:rsidP="00F83940">
      <w:pPr>
        <w:autoSpaceDE w:val="0"/>
        <w:autoSpaceDN w:val="0"/>
        <w:adjustRightInd w:val="0"/>
        <w:jc w:val="left"/>
      </w:pPr>
      <w:r>
        <w:tab/>
      </w:r>
      <w:r w:rsidRPr="00015EB4">
        <w:t>dev = __dev_get_by_name(net, name);</w:t>
      </w:r>
    </w:p>
    <w:p w:rsidR="00F3168E" w:rsidRDefault="00F3168E" w:rsidP="00E8288F">
      <w:pPr>
        <w:autoSpaceDE w:val="0"/>
        <w:autoSpaceDN w:val="0"/>
        <w:adjustRightInd w:val="0"/>
        <w:jc w:val="left"/>
      </w:pPr>
      <w:r>
        <w:tab/>
        <w:t>if (dev-&gt;flags &amp; IFF_UP) {</w:t>
      </w:r>
    </w:p>
    <w:p w:rsidR="00F3168E" w:rsidRDefault="00F3168E" w:rsidP="00E8288F">
      <w:pPr>
        <w:autoSpaceDE w:val="0"/>
        <w:autoSpaceDN w:val="0"/>
        <w:adjustRightInd w:val="0"/>
        <w:jc w:val="left"/>
      </w:pPr>
      <w:r>
        <w:tab/>
      </w:r>
      <w:r>
        <w:tab/>
        <w:t>/* Not shutdown yet. */</w:t>
      </w:r>
    </w:p>
    <w:p w:rsidR="00F3168E" w:rsidRDefault="00F3168E" w:rsidP="00E8288F">
      <w:pPr>
        <w:autoSpaceDE w:val="0"/>
        <w:autoSpaceDN w:val="0"/>
        <w:adjustRightInd w:val="0"/>
        <w:jc w:val="left"/>
      </w:pPr>
      <w:r>
        <w:tab/>
      </w:r>
      <w:r>
        <w:tab/>
        <w:t>ret = -EBUSY;</w:t>
      </w:r>
    </w:p>
    <w:p w:rsidR="00F3168E" w:rsidRDefault="00F3168E" w:rsidP="00E8288F">
      <w:pPr>
        <w:autoSpaceDE w:val="0"/>
        <w:autoSpaceDN w:val="0"/>
        <w:adjustRightInd w:val="0"/>
        <w:jc w:val="left"/>
      </w:pPr>
      <w:r>
        <w:tab/>
        <w:t>}</w:t>
      </w:r>
    </w:p>
    <w:p w:rsidR="00F3168E" w:rsidRDefault="00F3168E" w:rsidP="00E8288F">
      <w:pPr>
        <w:autoSpaceDE w:val="0"/>
        <w:autoSpaceDN w:val="0"/>
        <w:adjustRightInd w:val="0"/>
        <w:jc w:val="left"/>
      </w:pPr>
      <w:r>
        <w:tab/>
        <w:t>else</w:t>
      </w:r>
    </w:p>
    <w:p w:rsidR="00F3168E" w:rsidRPr="004A5077" w:rsidRDefault="00F3168E" w:rsidP="00E8288F">
      <w:pPr>
        <w:autoSpaceDE w:val="0"/>
        <w:autoSpaceDN w:val="0"/>
        <w:adjustRightInd w:val="0"/>
        <w:jc w:val="left"/>
      </w:pPr>
      <w:r>
        <w:tab/>
      </w:r>
      <w:r>
        <w:tab/>
        <w:t>br_dev_delete(dev, NULL);}</w:t>
      </w:r>
    </w:p>
    <w:p w:rsidR="00F3168E" w:rsidRDefault="00F3168E" w:rsidP="00F83940">
      <w:pPr>
        <w:autoSpaceDE w:val="0"/>
        <w:autoSpaceDN w:val="0"/>
        <w:adjustRightInd w:val="0"/>
        <w:jc w:val="left"/>
      </w:pPr>
      <w:r>
        <w:t>}</w:t>
      </w:r>
    </w:p>
    <w:p w:rsidR="00F3168E" w:rsidRDefault="00F3168E" w:rsidP="00867030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366127">
        <w:t>SIOCBRADDIF</w:t>
      </w:r>
    </w:p>
    <w:p w:rsidR="00F3168E" w:rsidRDefault="00F3168E" w:rsidP="00867030">
      <w:pPr>
        <w:autoSpaceDE w:val="0"/>
        <w:autoSpaceDN w:val="0"/>
        <w:adjustRightInd w:val="0"/>
        <w:jc w:val="left"/>
      </w:pPr>
      <w:r>
        <w:t>sudo brctl addif br0 eth0#add eth0 to bridge br0</w:t>
      </w:r>
    </w:p>
    <w:p w:rsidR="00F3168E" w:rsidRDefault="00F3168E" w:rsidP="00867030">
      <w:pPr>
        <w:autoSpaceDE w:val="0"/>
        <w:autoSpaceDN w:val="0"/>
        <w:adjustRightInd w:val="0"/>
        <w:jc w:val="left"/>
      </w:pPr>
      <w:r>
        <w:t>or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>int bridgeAddPort(const char *ifname, const char *brname)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>{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  int s;  </w:t>
      </w:r>
    </w:p>
    <w:p w:rsidR="00F3168E" w:rsidRDefault="00F3168E" w:rsidP="003E7C3F">
      <w:pPr>
        <w:autoSpaceDE w:val="0"/>
        <w:autoSpaceDN w:val="0"/>
        <w:adjustRightInd w:val="0"/>
        <w:jc w:val="left"/>
      </w:pPr>
    </w:p>
    <w:p w:rsidR="00F3168E" w:rsidRDefault="00F3168E" w:rsidP="003E7C3F">
      <w:pPr>
        <w:autoSpaceDE w:val="0"/>
        <w:autoSpaceDN w:val="0"/>
        <w:adjustRightInd w:val="0"/>
        <w:jc w:val="left"/>
      </w:pPr>
      <w:r>
        <w:tab/>
        <w:t>if (unlikely(ifname == NULL) || unlikely(brname == NULL))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ab/>
      </w:r>
      <w:r>
        <w:tab/>
        <w:t>return -1;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  if((s = socket(PF_INET, SOCK_DGRAM, 0)) &lt; 0)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  {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      printf("Error up %s :%m\n", ifname, errno);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      return -1;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  }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  struct ifreq ifr;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  strcpy(ifr.ifr_name, brname);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ab/>
        <w:t xml:space="preserve">if (!(ifr.ifr_ifindex = if_nametoindex(ifname)))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ab/>
        <w:t>{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      printf("Error get %s ifindex :%m\n", ifname, errno);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ab/>
      </w:r>
      <w:r>
        <w:tab/>
        <w:t>close(s);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ab/>
      </w:r>
      <w:r>
        <w:tab/>
        <w:t>return -1;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ab/>
        <w:t>}</w:t>
      </w:r>
    </w:p>
    <w:p w:rsidR="00F3168E" w:rsidRDefault="00F3168E" w:rsidP="003E7C3F">
      <w:pPr>
        <w:autoSpaceDE w:val="0"/>
        <w:autoSpaceDN w:val="0"/>
        <w:adjustRightInd w:val="0"/>
        <w:jc w:val="left"/>
      </w:pPr>
    </w:p>
    <w:p w:rsidR="00F3168E" w:rsidRDefault="00F3168E" w:rsidP="003E7C3F">
      <w:pPr>
        <w:autoSpaceDE w:val="0"/>
        <w:autoSpaceDN w:val="0"/>
        <w:adjustRightInd w:val="0"/>
        <w:jc w:val="left"/>
      </w:pPr>
      <w:r>
        <w:tab/>
        <w:t xml:space="preserve">if(ioctl(s, SIOCBRADDIF, &amp;ifr) &lt; 0)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  {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      printf("Error add %s to br0 :%m\n", ifname, errno);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ab/>
      </w:r>
      <w:r>
        <w:tab/>
        <w:t>close(s);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      return -1;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  }  </w:t>
      </w:r>
    </w:p>
    <w:p w:rsidR="00F3168E" w:rsidRDefault="00F3168E" w:rsidP="003E7C3F">
      <w:pPr>
        <w:autoSpaceDE w:val="0"/>
        <w:autoSpaceDN w:val="0"/>
        <w:adjustRightInd w:val="0"/>
        <w:jc w:val="left"/>
      </w:pPr>
    </w:p>
    <w:p w:rsidR="00F3168E" w:rsidRDefault="00F3168E" w:rsidP="003E7C3F">
      <w:pPr>
        <w:autoSpaceDE w:val="0"/>
        <w:autoSpaceDN w:val="0"/>
        <w:adjustRightInd w:val="0"/>
        <w:jc w:val="left"/>
      </w:pPr>
      <w:r>
        <w:tab/>
        <w:t>close(s);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 xml:space="preserve">    return 0;  </w:t>
      </w:r>
    </w:p>
    <w:p w:rsidR="00F3168E" w:rsidRDefault="00F3168E" w:rsidP="003E7C3F">
      <w:pPr>
        <w:autoSpaceDE w:val="0"/>
        <w:autoSpaceDN w:val="0"/>
        <w:adjustRightInd w:val="0"/>
        <w:jc w:val="left"/>
      </w:pPr>
      <w:r>
        <w:t>}</w:t>
      </w:r>
    </w:p>
    <w:p w:rsidR="00F3168E" w:rsidRDefault="00F3168E" w:rsidP="00867030">
      <w:pPr>
        <w:autoSpaceDE w:val="0"/>
        <w:autoSpaceDN w:val="0"/>
        <w:adjustRightInd w:val="0"/>
        <w:jc w:val="left"/>
      </w:pPr>
      <w:r w:rsidRPr="004D3157">
        <w:t>sock_do_ioctl</w:t>
      </w:r>
      <w:r>
        <w:t>-</w:t>
      </w:r>
      <w:r>
        <w:rPr>
          <w:szCs w:val="20"/>
        </w:rPr>
        <w:sym w:font="Wingdings" w:char="F0E0"/>
      </w:r>
      <w:r w:rsidRPr="0060566D">
        <w:t>dev-&gt;netdev_ops</w:t>
      </w:r>
      <w:r>
        <w:t xml:space="preserve"> -&gt;</w:t>
      </w:r>
      <w:r w:rsidRPr="00F2440F">
        <w:t>ndo_do_ioctl</w:t>
      </w:r>
      <w:r>
        <w:t>(</w:t>
      </w:r>
      <w:r w:rsidRPr="00076791">
        <w:t>br_dev_ioctl</w:t>
      </w:r>
      <w:r>
        <w:t>)-</w:t>
      </w:r>
      <w:r>
        <w:rPr>
          <w:szCs w:val="20"/>
        </w:rPr>
        <w:sym w:font="Wingdings" w:char="F0E0"/>
      </w:r>
      <w:r w:rsidRPr="00806D8F">
        <w:t xml:space="preserve"> br_add_if</w:t>
      </w:r>
      <w:r w:rsidRPr="006C07B2">
        <w:t>(struct net_bridge *br, struct net_device *dev)</w:t>
      </w:r>
    </w:p>
    <w:p w:rsidR="00F3168E" w:rsidRDefault="00F3168E" w:rsidP="00867030">
      <w:pPr>
        <w:autoSpaceDE w:val="0"/>
        <w:autoSpaceDN w:val="0"/>
        <w:adjustRightInd w:val="0"/>
        <w:jc w:val="left"/>
      </w:pPr>
      <w:r>
        <w:t>{</w:t>
      </w:r>
    </w:p>
    <w:p w:rsidR="00F3168E" w:rsidRDefault="00F3168E" w:rsidP="00051991">
      <w:pPr>
        <w:autoSpaceDE w:val="0"/>
        <w:autoSpaceDN w:val="0"/>
        <w:adjustRightInd w:val="0"/>
        <w:jc w:val="left"/>
      </w:pPr>
      <w:r>
        <w:tab/>
        <w:t>/* No bridging of bridges */</w:t>
      </w:r>
    </w:p>
    <w:p w:rsidR="00F3168E" w:rsidRDefault="00F3168E" w:rsidP="00051991">
      <w:pPr>
        <w:autoSpaceDE w:val="0"/>
        <w:autoSpaceDN w:val="0"/>
        <w:adjustRightInd w:val="0"/>
        <w:jc w:val="left"/>
      </w:pPr>
      <w:r>
        <w:tab/>
        <w:t>if (dev-&gt;netdev_ops-&gt;ndo_start_xmit == br_dev_xmit)</w:t>
      </w:r>
    </w:p>
    <w:p w:rsidR="00F3168E" w:rsidRDefault="00F3168E" w:rsidP="00051991">
      <w:pPr>
        <w:autoSpaceDE w:val="0"/>
        <w:autoSpaceDN w:val="0"/>
        <w:adjustRightInd w:val="0"/>
        <w:jc w:val="left"/>
      </w:pPr>
      <w:r>
        <w:tab/>
      </w:r>
      <w:r>
        <w:tab/>
        <w:t>return -ELOOP;</w:t>
      </w:r>
    </w:p>
    <w:p w:rsidR="00F3168E" w:rsidRDefault="00F3168E" w:rsidP="00051991">
      <w:pPr>
        <w:autoSpaceDE w:val="0"/>
        <w:autoSpaceDN w:val="0"/>
        <w:adjustRightInd w:val="0"/>
        <w:jc w:val="left"/>
      </w:pPr>
    </w:p>
    <w:p w:rsidR="00F3168E" w:rsidRDefault="00F3168E" w:rsidP="00051991">
      <w:pPr>
        <w:autoSpaceDE w:val="0"/>
        <w:autoSpaceDN w:val="0"/>
        <w:adjustRightInd w:val="0"/>
        <w:jc w:val="left"/>
      </w:pPr>
      <w:r>
        <w:tab/>
        <w:t>/* Device is already being bridged */</w:t>
      </w:r>
    </w:p>
    <w:p w:rsidR="00F3168E" w:rsidRDefault="00F3168E" w:rsidP="00051991">
      <w:pPr>
        <w:autoSpaceDE w:val="0"/>
        <w:autoSpaceDN w:val="0"/>
        <w:adjustRightInd w:val="0"/>
        <w:jc w:val="left"/>
      </w:pPr>
      <w:r>
        <w:tab/>
        <w:t>if (br_port_exists(dev))</w:t>
      </w:r>
    </w:p>
    <w:p w:rsidR="00F3168E" w:rsidRDefault="00F3168E" w:rsidP="00051991">
      <w:pPr>
        <w:autoSpaceDE w:val="0"/>
        <w:autoSpaceDN w:val="0"/>
        <w:adjustRightInd w:val="0"/>
        <w:jc w:val="left"/>
      </w:pPr>
      <w:r>
        <w:tab/>
      </w:r>
      <w:r>
        <w:tab/>
        <w:t>return -EBUSY;</w:t>
      </w:r>
    </w:p>
    <w:p w:rsidR="00F3168E" w:rsidRDefault="00F3168E" w:rsidP="00051991">
      <w:pPr>
        <w:autoSpaceDE w:val="0"/>
        <w:autoSpaceDN w:val="0"/>
        <w:adjustRightInd w:val="0"/>
        <w:jc w:val="left"/>
      </w:pPr>
      <w:r>
        <w:tab/>
        <w:t>/*enable promisc for the eth0 device*/</w:t>
      </w:r>
    </w:p>
    <w:p w:rsidR="00F3168E" w:rsidRDefault="00F3168E" w:rsidP="00051991">
      <w:pPr>
        <w:autoSpaceDE w:val="0"/>
        <w:autoSpaceDN w:val="0"/>
        <w:adjustRightInd w:val="0"/>
        <w:jc w:val="left"/>
      </w:pPr>
      <w:r>
        <w:tab/>
      </w:r>
      <w:r w:rsidRPr="00F62EA9">
        <w:t>dev_set_promiscuity(dev, 1);</w:t>
      </w:r>
    </w:p>
    <w:p w:rsidR="00F3168E" w:rsidRDefault="00F3168E" w:rsidP="00051991">
      <w:pPr>
        <w:autoSpaceDE w:val="0"/>
        <w:autoSpaceDN w:val="0"/>
        <w:adjustRightInd w:val="0"/>
        <w:jc w:val="left"/>
      </w:pPr>
      <w:r>
        <w:tab/>
        <w:t>/*allocate a bridge port*/</w:t>
      </w:r>
    </w:p>
    <w:p w:rsidR="00F3168E" w:rsidRDefault="00F3168E" w:rsidP="00051991">
      <w:pPr>
        <w:autoSpaceDE w:val="0"/>
        <w:autoSpaceDN w:val="0"/>
        <w:adjustRightInd w:val="0"/>
        <w:jc w:val="left"/>
      </w:pPr>
      <w:r>
        <w:tab/>
      </w:r>
      <w:r w:rsidRPr="00357AF2">
        <w:t>struct net_bridge</w:t>
      </w:r>
      <w:r>
        <w:t>_port *</w:t>
      </w:r>
      <w:r w:rsidRPr="009777A7">
        <w:t>p = new_nbp(br, dev);</w:t>
      </w:r>
    </w:p>
    <w:p w:rsidR="00F3168E" w:rsidRPr="00F70E37" w:rsidRDefault="00F3168E" w:rsidP="00051991">
      <w:pPr>
        <w:autoSpaceDE w:val="0"/>
        <w:autoSpaceDN w:val="0"/>
        <w:adjustRightInd w:val="0"/>
        <w:jc w:val="left"/>
      </w:pPr>
    </w:p>
    <w:p w:rsidR="00F3168E" w:rsidRDefault="00F3168E" w:rsidP="00051991">
      <w:pPr>
        <w:autoSpaceDE w:val="0"/>
        <w:autoSpaceDN w:val="0"/>
        <w:adjustRightInd w:val="0"/>
        <w:jc w:val="left"/>
      </w:pPr>
      <w:r>
        <w:tab/>
        <w:t>/* insert the port to the datebase*/</w:t>
      </w:r>
    </w:p>
    <w:p w:rsidR="00F3168E" w:rsidRDefault="00F3168E" w:rsidP="00051991">
      <w:pPr>
        <w:autoSpaceDE w:val="0"/>
        <w:autoSpaceDN w:val="0"/>
        <w:adjustRightInd w:val="0"/>
        <w:jc w:val="left"/>
      </w:pPr>
      <w:r>
        <w:tab/>
      </w:r>
      <w:r w:rsidRPr="00735B29">
        <w:t>br_fdb_</w:t>
      </w:r>
      <w:r>
        <w:t xml:space="preserve">insert(br, p, dev-&gt;dev_addr, 0); // the relevant </w:t>
      </w:r>
      <w:r w:rsidRPr="00FC6CBD">
        <w:t>fdb-&gt;is_local</w:t>
      </w:r>
      <w:r>
        <w:t xml:space="preserve"> set 1</w:t>
      </w:r>
    </w:p>
    <w:p w:rsidR="00F3168E" w:rsidRDefault="00F3168E" w:rsidP="00051991">
      <w:pPr>
        <w:autoSpaceDE w:val="0"/>
        <w:autoSpaceDN w:val="0"/>
        <w:adjustRightInd w:val="0"/>
        <w:jc w:val="left"/>
      </w:pPr>
    </w:p>
    <w:p w:rsidR="00F3168E" w:rsidRPr="00084BE8" w:rsidRDefault="00F3168E" w:rsidP="00051991">
      <w:pPr>
        <w:autoSpaceDE w:val="0"/>
        <w:autoSpaceDN w:val="0"/>
        <w:adjustRightInd w:val="0"/>
        <w:jc w:val="left"/>
        <w:rPr>
          <w:lang w:val="nb-NO"/>
        </w:rPr>
      </w:pPr>
      <w:r>
        <w:tab/>
      </w:r>
      <w:r w:rsidRPr="00084BE8">
        <w:rPr>
          <w:lang w:val="nb-NO"/>
        </w:rPr>
        <w:t>/*set receive hander to br_handle_frame:dev-&gt;rx_handler= br_handle_frame*/</w:t>
      </w:r>
    </w:p>
    <w:p w:rsidR="00F3168E" w:rsidRPr="00084BE8" w:rsidRDefault="00F3168E" w:rsidP="00051991">
      <w:pPr>
        <w:autoSpaceDE w:val="0"/>
        <w:autoSpaceDN w:val="0"/>
        <w:adjustRightInd w:val="0"/>
        <w:jc w:val="left"/>
        <w:rPr>
          <w:lang w:val="nb-NO"/>
        </w:rPr>
      </w:pPr>
      <w:r w:rsidRPr="00084BE8">
        <w:rPr>
          <w:lang w:val="nb-NO"/>
        </w:rPr>
        <w:tab/>
        <w:t>netdev_rx_handler_register(dev, br_handle_frame, p);</w:t>
      </w:r>
    </w:p>
    <w:p w:rsidR="00F3168E" w:rsidRPr="004A5077" w:rsidRDefault="00F3168E" w:rsidP="00867030">
      <w:pPr>
        <w:autoSpaceDE w:val="0"/>
        <w:autoSpaceDN w:val="0"/>
        <w:adjustRightInd w:val="0"/>
        <w:jc w:val="left"/>
      </w:pPr>
      <w:r>
        <w:t>}</w:t>
      </w:r>
    </w:p>
    <w:p w:rsidR="00F3168E" w:rsidRPr="009647E8" w:rsidRDefault="00F3168E" w:rsidP="00F83940">
      <w:pPr>
        <w:autoSpaceDE w:val="0"/>
        <w:autoSpaceDN w:val="0"/>
        <w:adjustRightInd w:val="0"/>
        <w:jc w:val="left"/>
      </w:pPr>
    </w:p>
    <w:p w:rsidR="00F3168E" w:rsidRDefault="00F3168E" w:rsidP="00255192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366127">
        <w:t>SIOCBR</w:t>
      </w:r>
      <w:r>
        <w:t>DEL</w:t>
      </w:r>
      <w:r w:rsidRPr="00366127">
        <w:t>IF</w:t>
      </w:r>
    </w:p>
    <w:p w:rsidR="00F3168E" w:rsidRDefault="00F3168E" w:rsidP="00255192">
      <w:pPr>
        <w:autoSpaceDE w:val="0"/>
        <w:autoSpaceDN w:val="0"/>
        <w:adjustRightInd w:val="0"/>
        <w:jc w:val="left"/>
      </w:pPr>
      <w:r>
        <w:t>sudo brctl delif br0 eth0  #add eth0 to bridge br0</w:t>
      </w:r>
    </w:p>
    <w:p w:rsidR="00F3168E" w:rsidRDefault="00F3168E" w:rsidP="00255192">
      <w:pPr>
        <w:autoSpaceDE w:val="0"/>
        <w:autoSpaceDN w:val="0"/>
        <w:adjustRightInd w:val="0"/>
        <w:jc w:val="left"/>
      </w:pPr>
      <w:r>
        <w:t>or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>int bridgeDelPort(const char *ifname, const char *brname)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>{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  int s;  </w:t>
      </w:r>
    </w:p>
    <w:p w:rsidR="00F3168E" w:rsidRDefault="00F3168E" w:rsidP="004D2797">
      <w:pPr>
        <w:autoSpaceDE w:val="0"/>
        <w:autoSpaceDN w:val="0"/>
        <w:adjustRightInd w:val="0"/>
        <w:jc w:val="left"/>
      </w:pPr>
    </w:p>
    <w:p w:rsidR="00F3168E" w:rsidRDefault="00F3168E" w:rsidP="004D2797">
      <w:pPr>
        <w:autoSpaceDE w:val="0"/>
        <w:autoSpaceDN w:val="0"/>
        <w:adjustRightInd w:val="0"/>
        <w:jc w:val="left"/>
      </w:pPr>
      <w:r>
        <w:tab/>
        <w:t>if (unlikely(ifname == NULL) || unlikely(brname == NULL))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ab/>
      </w:r>
      <w:r>
        <w:tab/>
        <w:t>return -1;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  if((s = socket(PF_INET, SOCK_DGRAM, 0)) &lt; 0)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  {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      printf("Error up %s :%m\n", ifname, errno);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      return -1;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  }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  struct ifreq ifr;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  strcpy(ifr.ifr_name, brname);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ab/>
        <w:t xml:space="preserve">if (!(ifr.ifr_ifindex = if_nametoindex(ifname)))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ab/>
        <w:t>{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      printf("Error get %s ifindex :%m\n", ifname, errno);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ab/>
      </w:r>
      <w:r>
        <w:tab/>
        <w:t>close(s);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ab/>
      </w:r>
      <w:r>
        <w:tab/>
        <w:t>return -1;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ab/>
        <w:t>}</w:t>
      </w:r>
    </w:p>
    <w:p w:rsidR="00F3168E" w:rsidRDefault="00F3168E" w:rsidP="004D2797">
      <w:pPr>
        <w:autoSpaceDE w:val="0"/>
        <w:autoSpaceDN w:val="0"/>
        <w:adjustRightInd w:val="0"/>
        <w:jc w:val="left"/>
      </w:pPr>
    </w:p>
    <w:p w:rsidR="00F3168E" w:rsidRDefault="00F3168E" w:rsidP="004D2797">
      <w:pPr>
        <w:autoSpaceDE w:val="0"/>
        <w:autoSpaceDN w:val="0"/>
        <w:adjustRightInd w:val="0"/>
        <w:jc w:val="left"/>
      </w:pPr>
      <w:r>
        <w:tab/>
        <w:t xml:space="preserve">if(ioctl(s, SIOCBRDELIF, &amp;ifr) &lt; 0)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  {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      printf("Error add %s to br0 :%m\n", ifname, errno);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ab/>
      </w:r>
      <w:r>
        <w:tab/>
        <w:t>close(s);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      return -1;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  }  </w:t>
      </w:r>
    </w:p>
    <w:p w:rsidR="00F3168E" w:rsidRDefault="00F3168E" w:rsidP="004D2797">
      <w:pPr>
        <w:autoSpaceDE w:val="0"/>
        <w:autoSpaceDN w:val="0"/>
        <w:adjustRightInd w:val="0"/>
        <w:jc w:val="left"/>
      </w:pPr>
    </w:p>
    <w:p w:rsidR="00F3168E" w:rsidRDefault="00F3168E" w:rsidP="004D2797">
      <w:pPr>
        <w:autoSpaceDE w:val="0"/>
        <w:autoSpaceDN w:val="0"/>
        <w:adjustRightInd w:val="0"/>
        <w:jc w:val="left"/>
      </w:pPr>
      <w:r>
        <w:tab/>
        <w:t>close(s);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    return 0;  </w:t>
      </w:r>
    </w:p>
    <w:p w:rsidR="00F3168E" w:rsidRDefault="00F3168E" w:rsidP="004D2797">
      <w:pPr>
        <w:autoSpaceDE w:val="0"/>
        <w:autoSpaceDN w:val="0"/>
        <w:adjustRightInd w:val="0"/>
        <w:jc w:val="left"/>
      </w:pPr>
      <w:r>
        <w:t xml:space="preserve">}  </w:t>
      </w:r>
    </w:p>
    <w:p w:rsidR="00F3168E" w:rsidRDefault="00F3168E" w:rsidP="00B42F00">
      <w:pPr>
        <w:autoSpaceDE w:val="0"/>
        <w:autoSpaceDN w:val="0"/>
        <w:adjustRightInd w:val="0"/>
        <w:jc w:val="left"/>
      </w:pPr>
      <w:r w:rsidRPr="004D3157">
        <w:t>sock_do_ioctl</w:t>
      </w:r>
      <w:r>
        <w:t>-</w:t>
      </w:r>
      <w:r>
        <w:rPr>
          <w:szCs w:val="20"/>
        </w:rPr>
        <w:sym w:font="Wingdings" w:char="F0E0"/>
      </w:r>
      <w:r w:rsidRPr="0060566D">
        <w:t>dev-&gt;netdev_ops</w:t>
      </w:r>
      <w:r>
        <w:t xml:space="preserve"> -&gt;</w:t>
      </w:r>
      <w:r w:rsidRPr="00F2440F">
        <w:t>ndo_do_ioctl</w:t>
      </w:r>
      <w:r>
        <w:t>(</w:t>
      </w:r>
      <w:r w:rsidRPr="00076791">
        <w:t>br_dev_ioctl</w:t>
      </w:r>
      <w:r>
        <w:t>)-</w:t>
      </w:r>
      <w:r>
        <w:rPr>
          <w:szCs w:val="20"/>
        </w:rPr>
        <w:sym w:font="Wingdings" w:char="F0E0"/>
      </w:r>
      <w:r>
        <w:t>br_del</w:t>
      </w:r>
      <w:r w:rsidRPr="00806D8F">
        <w:t>_if</w:t>
      </w:r>
      <w:r w:rsidRPr="006C07B2">
        <w:t>(struct net_bridge *br, struct net_device *dev)</w:t>
      </w:r>
    </w:p>
    <w:p w:rsidR="00F3168E" w:rsidRDefault="00F3168E" w:rsidP="00B42F00">
      <w:pPr>
        <w:autoSpaceDE w:val="0"/>
        <w:autoSpaceDN w:val="0"/>
        <w:adjustRightInd w:val="0"/>
        <w:jc w:val="left"/>
      </w:pPr>
    </w:p>
    <w:p w:rsidR="00F3168E" w:rsidRDefault="00F3168E" w:rsidP="00B42F0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Frame handle in Bridge</w:t>
      </w:r>
    </w:p>
    <w:p w:rsidR="00F3168E" w:rsidRDefault="00F3168E" w:rsidP="00234A8F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715DD1">
        <w:t>netif_receive_skb(struct sk_buff *skb)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>{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ab/>
        <w:t>/* the packet always deliver to the ptype_all handler*/</w:t>
      </w:r>
    </w:p>
    <w:p w:rsidR="00F3168E" w:rsidRDefault="00F3168E" w:rsidP="00A05CE2">
      <w:pPr>
        <w:autoSpaceDE w:val="0"/>
        <w:autoSpaceDN w:val="0"/>
        <w:adjustRightInd w:val="0"/>
        <w:jc w:val="left"/>
      </w:pPr>
      <w:r>
        <w:tab/>
        <w:t>list_for_each_entry_rcu(ptype, &amp;ptype_all, list) {</w:t>
      </w:r>
    </w:p>
    <w:p w:rsidR="00F3168E" w:rsidRDefault="00F3168E" w:rsidP="00A05CE2">
      <w:pPr>
        <w:autoSpaceDE w:val="0"/>
        <w:autoSpaceDN w:val="0"/>
        <w:adjustRightInd w:val="0"/>
        <w:jc w:val="left"/>
      </w:pPr>
      <w:r>
        <w:tab/>
      </w:r>
      <w:r>
        <w:tab/>
        <w:t>if (!ptype-&gt;dev || ptype-&gt;dev == skb-&gt;dev) {</w:t>
      </w:r>
    </w:p>
    <w:p w:rsidR="00F3168E" w:rsidRDefault="00F3168E" w:rsidP="00A05CE2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 (pt_prev)</w:t>
      </w:r>
    </w:p>
    <w:p w:rsidR="00F3168E" w:rsidRDefault="00F3168E" w:rsidP="00A05CE2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ret = deliver_skb(skb, pt_prev, orig_dev);</w:t>
      </w:r>
    </w:p>
    <w:p w:rsidR="00F3168E" w:rsidRDefault="00F3168E" w:rsidP="00A05CE2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pt_prev = ptype;</w:t>
      </w:r>
    </w:p>
    <w:p w:rsidR="00F3168E" w:rsidRDefault="00F3168E" w:rsidP="00A05CE2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F3168E" w:rsidRDefault="00F3168E" w:rsidP="00A05CE2">
      <w:pPr>
        <w:autoSpaceDE w:val="0"/>
        <w:autoSpaceDN w:val="0"/>
        <w:adjustRightInd w:val="0"/>
        <w:jc w:val="left"/>
      </w:pPr>
      <w:r>
        <w:tab/>
        <w:t>}</w:t>
      </w:r>
    </w:p>
    <w:p w:rsidR="00F3168E" w:rsidRDefault="00F3168E" w:rsidP="00A05CE2">
      <w:pPr>
        <w:autoSpaceDE w:val="0"/>
        <w:autoSpaceDN w:val="0"/>
        <w:adjustRightInd w:val="0"/>
        <w:jc w:val="left"/>
      </w:pPr>
    </w:p>
    <w:p w:rsidR="00F3168E" w:rsidRDefault="00F3168E" w:rsidP="00A05CE2">
      <w:pPr>
        <w:autoSpaceDE w:val="0"/>
        <w:autoSpaceDN w:val="0"/>
        <w:adjustRightInd w:val="0"/>
        <w:jc w:val="left"/>
      </w:pPr>
      <w:r>
        <w:tab/>
        <w:t>/*handle the device belong to a bridge*/</w:t>
      </w:r>
    </w:p>
    <w:p w:rsidR="00F3168E" w:rsidRPr="00084BE8" w:rsidRDefault="00F3168E" w:rsidP="004220FC">
      <w:pPr>
        <w:autoSpaceDE w:val="0"/>
        <w:autoSpaceDN w:val="0"/>
        <w:adjustRightInd w:val="0"/>
        <w:jc w:val="left"/>
        <w:rPr>
          <w:lang w:val="nb-NO"/>
        </w:rPr>
      </w:pPr>
      <w:r>
        <w:tab/>
      </w:r>
      <w:r w:rsidRPr="00084BE8">
        <w:rPr>
          <w:lang w:val="nb-NO"/>
        </w:rPr>
        <w:t>rx_handler = rcu_dereference(skb-&gt;dev-&gt;rx_handler);</w:t>
      </w:r>
    </w:p>
    <w:p w:rsidR="00F3168E" w:rsidRDefault="00F3168E" w:rsidP="004220FC">
      <w:pPr>
        <w:autoSpaceDE w:val="0"/>
        <w:autoSpaceDN w:val="0"/>
        <w:adjustRightInd w:val="0"/>
        <w:jc w:val="left"/>
      </w:pPr>
      <w:r w:rsidRPr="00084BE8">
        <w:rPr>
          <w:lang w:val="nb-NO"/>
        </w:rPr>
        <w:tab/>
      </w:r>
      <w:r>
        <w:t>if (rx_handler) {</w:t>
      </w:r>
    </w:p>
    <w:p w:rsidR="00F3168E" w:rsidRDefault="00F3168E" w:rsidP="004220FC">
      <w:pPr>
        <w:autoSpaceDE w:val="0"/>
        <w:autoSpaceDN w:val="0"/>
        <w:adjustRightInd w:val="0"/>
        <w:jc w:val="left"/>
      </w:pPr>
      <w:r>
        <w:tab/>
      </w:r>
      <w:r>
        <w:tab/>
        <w:t>switch (rx_handler(&amp;skb)) { /* br_handle_frame is the handle*/</w:t>
      </w:r>
    </w:p>
    <w:p w:rsidR="00F3168E" w:rsidRDefault="00F3168E" w:rsidP="004220FC">
      <w:pPr>
        <w:autoSpaceDE w:val="0"/>
        <w:autoSpaceDN w:val="0"/>
        <w:adjustRightInd w:val="0"/>
        <w:jc w:val="left"/>
      </w:pPr>
      <w:r>
        <w:tab/>
      </w:r>
      <w:r>
        <w:tab/>
        <w:t>case RX_HANDLER_CONSUMED:</w:t>
      </w:r>
    </w:p>
    <w:p w:rsidR="00F3168E" w:rsidRDefault="00F3168E" w:rsidP="004220F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ret = NET_RX_SUCCESS; /*handle by bridge so it will not deliver to others Then out*/</w:t>
      </w:r>
    </w:p>
    <w:p w:rsidR="00F3168E" w:rsidRDefault="00F3168E" w:rsidP="004220F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goto unlock;</w:t>
      </w:r>
    </w:p>
    <w:p w:rsidR="00F3168E" w:rsidRDefault="00F3168E" w:rsidP="004220FC">
      <w:pPr>
        <w:autoSpaceDE w:val="0"/>
        <w:autoSpaceDN w:val="0"/>
        <w:adjustRightInd w:val="0"/>
        <w:jc w:val="left"/>
      </w:pPr>
      <w:r>
        <w:tab/>
      </w:r>
      <w:r>
        <w:tab/>
        <w:t>case RX_HANDLER_ANOTHER:</w:t>
      </w:r>
    </w:p>
    <w:p w:rsidR="00F3168E" w:rsidRDefault="00F3168E" w:rsidP="004220F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goto another_round;</w:t>
      </w:r>
    </w:p>
    <w:p w:rsidR="00F3168E" w:rsidRDefault="00F3168E" w:rsidP="004220FC">
      <w:pPr>
        <w:autoSpaceDE w:val="0"/>
        <w:autoSpaceDN w:val="0"/>
        <w:adjustRightInd w:val="0"/>
        <w:jc w:val="left"/>
      </w:pPr>
      <w:r>
        <w:tab/>
      </w:r>
      <w:r>
        <w:tab/>
        <w:t>case RX_HANDLER_EXACT:</w:t>
      </w:r>
    </w:p>
    <w:p w:rsidR="00F3168E" w:rsidRDefault="00F3168E" w:rsidP="004220F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deliver_exact = true;</w:t>
      </w:r>
    </w:p>
    <w:p w:rsidR="00F3168E" w:rsidRDefault="00F3168E" w:rsidP="004220FC">
      <w:pPr>
        <w:autoSpaceDE w:val="0"/>
        <w:autoSpaceDN w:val="0"/>
        <w:adjustRightInd w:val="0"/>
        <w:jc w:val="left"/>
      </w:pPr>
      <w:r>
        <w:tab/>
      </w:r>
      <w:r>
        <w:tab/>
        <w:t>case RX_HANDLER_PASS:</w:t>
      </w:r>
    </w:p>
    <w:p w:rsidR="00F3168E" w:rsidRDefault="00F3168E" w:rsidP="004220F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break;</w:t>
      </w:r>
    </w:p>
    <w:p w:rsidR="00F3168E" w:rsidRDefault="00F3168E" w:rsidP="004220FC">
      <w:pPr>
        <w:autoSpaceDE w:val="0"/>
        <w:autoSpaceDN w:val="0"/>
        <w:adjustRightInd w:val="0"/>
        <w:jc w:val="left"/>
      </w:pPr>
      <w:r>
        <w:tab/>
      </w:r>
      <w:r>
        <w:tab/>
        <w:t>default:</w:t>
      </w:r>
    </w:p>
    <w:p w:rsidR="00F3168E" w:rsidRDefault="00F3168E" w:rsidP="00AF193E">
      <w:pPr>
        <w:autoSpaceDE w:val="0"/>
        <w:autoSpaceDN w:val="0"/>
        <w:adjustRightInd w:val="0"/>
        <w:jc w:val="left"/>
        <w:outlineLvl w:val="0"/>
      </w:pPr>
      <w:r>
        <w:tab/>
      </w:r>
      <w:r>
        <w:tab/>
      </w:r>
      <w:r>
        <w:tab/>
        <w:t>BUG();</w:t>
      </w:r>
    </w:p>
    <w:p w:rsidR="00F3168E" w:rsidRDefault="00F3168E" w:rsidP="004220FC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F3168E" w:rsidRDefault="00F3168E" w:rsidP="004220FC">
      <w:pPr>
        <w:autoSpaceDE w:val="0"/>
        <w:autoSpaceDN w:val="0"/>
        <w:adjustRightInd w:val="0"/>
        <w:jc w:val="left"/>
      </w:pPr>
      <w:r>
        <w:tab/>
        <w:t>}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>}</w:t>
      </w:r>
    </w:p>
    <w:p w:rsidR="00F3168E" w:rsidRDefault="00F3168E" w:rsidP="009647E8">
      <w:pPr>
        <w:autoSpaceDE w:val="0"/>
        <w:autoSpaceDN w:val="0"/>
        <w:adjustRightInd w:val="0"/>
        <w:jc w:val="left"/>
      </w:pPr>
    </w:p>
    <w:p w:rsidR="00F3168E" w:rsidRPr="007152C4" w:rsidRDefault="00F3168E" w:rsidP="009647E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t>Big Map of handler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 w:rsidRPr="00D17F2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40.25pt;height:414pt;visibility:visible">
            <v:imagedata r:id="rId5" o:title=""/>
          </v:shape>
        </w:pict>
      </w:r>
    </w:p>
    <w:p w:rsidR="00F3168E" w:rsidRDefault="00F3168E" w:rsidP="008471C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F3168E" w:rsidRDefault="00F3168E" w:rsidP="008471CF">
      <w:pPr>
        <w:autoSpaceDE w:val="0"/>
        <w:autoSpaceDN w:val="0"/>
        <w:adjustRightInd w:val="0"/>
        <w:jc w:val="left"/>
      </w:pPr>
      <w:bookmarkStart w:id="2" w:name="_GoBack"/>
      <w:bookmarkEnd w:id="2"/>
      <w:r>
        <w:rPr>
          <w:rFonts w:ascii="Arial" w:hAnsi="Arial" w:cs="Arial"/>
          <w:color w:val="000000"/>
          <w:szCs w:val="21"/>
          <w:shd w:val="clear" w:color="auto" w:fill="FFFFFF"/>
        </w:rPr>
        <w:t>intb</w:t>
      </w:r>
      <w:r>
        <w:t>r_handle_frame</w:t>
      </w:r>
      <w:r w:rsidRPr="00F248DE">
        <w:t>(struct sk_buff *skb)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>{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ab/>
        <w:t>/*get bridge port of the net_device*/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ab/>
      </w:r>
      <w:r w:rsidRPr="0062040D">
        <w:t>p = br_port_get_rcu(skb-&gt;dev);</w:t>
      </w:r>
    </w:p>
    <w:p w:rsidR="00F3168E" w:rsidRDefault="00F3168E" w:rsidP="00FD7205">
      <w:pPr>
        <w:autoSpaceDE w:val="0"/>
        <w:autoSpaceDN w:val="0"/>
        <w:adjustRightInd w:val="0"/>
        <w:jc w:val="left"/>
      </w:pPr>
      <w:r>
        <w:tab/>
      </w:r>
    </w:p>
    <w:p w:rsidR="00F3168E" w:rsidRDefault="00F3168E" w:rsidP="001D0406">
      <w:pPr>
        <w:autoSpaceDE w:val="0"/>
        <w:autoSpaceDN w:val="0"/>
        <w:adjustRightInd w:val="0"/>
        <w:jc w:val="left"/>
      </w:pPr>
      <w:r>
        <w:tab/>
        <w:t>if (ether_addr_equal(p-&gt;br-&gt;dev-&gt;dev_addr, dest))/*dest is equal to the bridge mac. So it shold send to the host*/</w:t>
      </w:r>
    </w:p>
    <w:p w:rsidR="00F3168E" w:rsidRDefault="00F3168E" w:rsidP="001D0406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skb-&gt;pkt_type = PACKET_HOST;</w:t>
      </w:r>
    </w:p>
    <w:p w:rsidR="00F3168E" w:rsidRDefault="00F3168E" w:rsidP="001D0406">
      <w:pPr>
        <w:autoSpaceDE w:val="0"/>
        <w:autoSpaceDN w:val="0"/>
        <w:adjustRightInd w:val="0"/>
        <w:jc w:val="left"/>
      </w:pPr>
    </w:p>
    <w:p w:rsidR="00F3168E" w:rsidRDefault="00F3168E" w:rsidP="001D0406">
      <w:pPr>
        <w:autoSpaceDE w:val="0"/>
        <w:autoSpaceDN w:val="0"/>
        <w:adjustRightInd w:val="0"/>
        <w:jc w:val="left"/>
      </w:pPr>
      <w:r>
        <w:tab/>
      </w:r>
      <w:r>
        <w:tab/>
        <w:t>NF_HOOK(NFPROTO_BRIDGE, NF_BR_PRE_ROUTING, skb, skb-&gt;dev, NULL,</w:t>
      </w:r>
    </w:p>
    <w:p w:rsidR="00F3168E" w:rsidRDefault="00F3168E" w:rsidP="001D0406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br_handle_frame_finish);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>}</w:t>
      </w:r>
    </w:p>
    <w:p w:rsidR="00F3168E" w:rsidRDefault="00F3168E" w:rsidP="009647E8">
      <w:pPr>
        <w:autoSpaceDE w:val="0"/>
        <w:autoSpaceDN w:val="0"/>
        <w:adjustRightInd w:val="0"/>
        <w:jc w:val="left"/>
      </w:pPr>
    </w:p>
    <w:p w:rsidR="00F3168E" w:rsidRDefault="00F3168E" w:rsidP="009647E8">
      <w:pPr>
        <w:autoSpaceDE w:val="0"/>
        <w:autoSpaceDN w:val="0"/>
        <w:adjustRightInd w:val="0"/>
        <w:jc w:val="left"/>
      </w:pPr>
      <w:r w:rsidRPr="00F248DE">
        <w:t>int br_handle_frame_finish(struct sk_buff *skb)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>{</w:t>
      </w:r>
    </w:p>
    <w:p w:rsidR="00F3168E" w:rsidRDefault="00F3168E" w:rsidP="00FD7205">
      <w:pPr>
        <w:autoSpaceDE w:val="0"/>
        <w:autoSpaceDN w:val="0"/>
        <w:adjustRightInd w:val="0"/>
        <w:jc w:val="left"/>
      </w:pPr>
      <w:r>
        <w:tab/>
        <w:t>/*update fdatabase to record which port the packet’s sender belong to*/</w:t>
      </w:r>
    </w:p>
    <w:p w:rsidR="00F3168E" w:rsidRDefault="00F3168E" w:rsidP="00FD7205">
      <w:pPr>
        <w:autoSpaceDE w:val="0"/>
        <w:autoSpaceDN w:val="0"/>
        <w:adjustRightInd w:val="0"/>
        <w:jc w:val="left"/>
      </w:pPr>
      <w:r>
        <w:tab/>
      </w:r>
      <w:r w:rsidRPr="00BA6F09">
        <w:t>br_fdb_update(p-&gt;br, p, eth_hdr(skb)-&gt;h_source, vid);</w:t>
      </w:r>
    </w:p>
    <w:p w:rsidR="00F3168E" w:rsidRDefault="00F3168E" w:rsidP="00FD7205">
      <w:pPr>
        <w:autoSpaceDE w:val="0"/>
        <w:autoSpaceDN w:val="0"/>
        <w:adjustRightInd w:val="0"/>
        <w:jc w:val="left"/>
      </w:pPr>
      <w:r>
        <w:tab/>
      </w:r>
    </w:p>
    <w:p w:rsidR="00F3168E" w:rsidRDefault="00F3168E" w:rsidP="00FD7205">
      <w:pPr>
        <w:autoSpaceDE w:val="0"/>
        <w:autoSpaceDN w:val="0"/>
        <w:adjustRightInd w:val="0"/>
        <w:jc w:val="left"/>
      </w:pPr>
      <w:r>
        <w:tab/>
        <w:t>/*get the dst route from the fdatabase according to dest mac */</w:t>
      </w:r>
    </w:p>
    <w:p w:rsidR="00F3168E" w:rsidRDefault="00F3168E" w:rsidP="00F975F8">
      <w:pPr>
        <w:autoSpaceDE w:val="0"/>
        <w:autoSpaceDN w:val="0"/>
        <w:adjustRightInd w:val="0"/>
        <w:jc w:val="left"/>
      </w:pPr>
      <w:r>
        <w:tab/>
        <w:t>if (dst = __br_fdb_get(br, dest, vid)) &amp;&amp;dst-&gt;is_local) {</w:t>
      </w:r>
    </w:p>
    <w:p w:rsidR="00F3168E" w:rsidRDefault="00F3168E" w:rsidP="000656F3">
      <w:pPr>
        <w:autoSpaceDE w:val="0"/>
        <w:autoSpaceDN w:val="0"/>
        <w:adjustRightInd w:val="0"/>
        <w:jc w:val="left"/>
      </w:pPr>
      <w:r>
        <w:tab/>
      </w:r>
      <w:r>
        <w:tab/>
        <w:t>skb2 = skb;/*if dst is local that means the packet is to the host*/</w:t>
      </w:r>
    </w:p>
    <w:p w:rsidR="00F3168E" w:rsidRDefault="00F3168E" w:rsidP="000656F3">
      <w:pPr>
        <w:autoSpaceDE w:val="0"/>
        <w:autoSpaceDN w:val="0"/>
        <w:adjustRightInd w:val="0"/>
        <w:jc w:val="left"/>
      </w:pPr>
      <w:r>
        <w:tab/>
      </w:r>
      <w:r>
        <w:tab/>
        <w:t>/* Do not forward the packet since it's local. */</w:t>
      </w:r>
    </w:p>
    <w:p w:rsidR="00F3168E" w:rsidRDefault="00F3168E" w:rsidP="000656F3">
      <w:pPr>
        <w:autoSpaceDE w:val="0"/>
        <w:autoSpaceDN w:val="0"/>
        <w:adjustRightInd w:val="0"/>
        <w:jc w:val="left"/>
      </w:pPr>
      <w:r>
        <w:tab/>
      </w:r>
      <w:r>
        <w:tab/>
        <w:t>skb = NULL;</w:t>
      </w:r>
    </w:p>
    <w:p w:rsidR="00F3168E" w:rsidRDefault="00F3168E" w:rsidP="000656F3">
      <w:pPr>
        <w:autoSpaceDE w:val="0"/>
        <w:autoSpaceDN w:val="0"/>
        <w:adjustRightInd w:val="0"/>
        <w:jc w:val="left"/>
      </w:pPr>
      <w:r>
        <w:tab/>
        <w:t>}</w:t>
      </w:r>
    </w:p>
    <w:p w:rsidR="00F3168E" w:rsidRDefault="00F3168E" w:rsidP="000656F3">
      <w:pPr>
        <w:autoSpaceDE w:val="0"/>
        <w:autoSpaceDN w:val="0"/>
        <w:adjustRightInd w:val="0"/>
        <w:jc w:val="left"/>
      </w:pPr>
    </w:p>
    <w:p w:rsidR="00F3168E" w:rsidRDefault="00F3168E" w:rsidP="000656F3">
      <w:pPr>
        <w:autoSpaceDE w:val="0"/>
        <w:autoSpaceDN w:val="0"/>
        <w:adjustRightInd w:val="0"/>
        <w:jc w:val="left"/>
      </w:pPr>
      <w:r>
        <w:tab/>
        <w:t xml:space="preserve">if (skb) </w:t>
      </w:r>
    </w:p>
    <w:p w:rsidR="00F3168E" w:rsidRDefault="00F3168E" w:rsidP="003A291C">
      <w:pPr>
        <w:autoSpaceDE w:val="0"/>
        <w:autoSpaceDN w:val="0"/>
        <w:adjustRightInd w:val="0"/>
        <w:ind w:firstLine="420"/>
        <w:jc w:val="left"/>
      </w:pPr>
      <w:r>
        <w:t>{</w:t>
      </w:r>
    </w:p>
    <w:p w:rsidR="00F3168E" w:rsidRDefault="00F3168E" w:rsidP="000656F3">
      <w:pPr>
        <w:autoSpaceDE w:val="0"/>
        <w:autoSpaceDN w:val="0"/>
        <w:adjustRightInd w:val="0"/>
        <w:jc w:val="left"/>
      </w:pPr>
      <w:r>
        <w:tab/>
      </w:r>
      <w:r>
        <w:tab/>
        <w:t>if (dst) {</w:t>
      </w:r>
    </w:p>
    <w:p w:rsidR="00F3168E" w:rsidRDefault="00F3168E" w:rsidP="000656F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dst-&gt;used = jiffies;</w:t>
      </w:r>
    </w:p>
    <w:p w:rsidR="00F3168E" w:rsidRDefault="00F3168E" w:rsidP="000656F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/*find the dst and forward it*/</w:t>
      </w:r>
    </w:p>
    <w:p w:rsidR="00F3168E" w:rsidRDefault="00F3168E" w:rsidP="000656F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br_forward(dst-&gt;dst, skb, skb2);</w:t>
      </w:r>
    </w:p>
    <w:p w:rsidR="00F3168E" w:rsidRDefault="00F3168E" w:rsidP="000656F3">
      <w:pPr>
        <w:autoSpaceDE w:val="0"/>
        <w:autoSpaceDN w:val="0"/>
        <w:adjustRightInd w:val="0"/>
        <w:jc w:val="left"/>
      </w:pPr>
      <w:r>
        <w:tab/>
      </w:r>
      <w:r>
        <w:tab/>
        <w:t>} else</w:t>
      </w:r>
    </w:p>
    <w:p w:rsidR="00F3168E" w:rsidRDefault="00F3168E" w:rsidP="000656F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/*can not find then flood forward it*/</w:t>
      </w:r>
    </w:p>
    <w:p w:rsidR="00F3168E" w:rsidRDefault="00F3168E" w:rsidP="000656F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br_flood_forward(br, skb, skb2);</w:t>
      </w:r>
    </w:p>
    <w:p w:rsidR="00F3168E" w:rsidRDefault="00F3168E" w:rsidP="000656F3">
      <w:pPr>
        <w:autoSpaceDE w:val="0"/>
        <w:autoSpaceDN w:val="0"/>
        <w:adjustRightInd w:val="0"/>
        <w:jc w:val="left"/>
      </w:pPr>
      <w:r>
        <w:tab/>
        <w:t>}</w:t>
      </w:r>
    </w:p>
    <w:p w:rsidR="00F3168E" w:rsidRDefault="00F3168E" w:rsidP="000656F3">
      <w:pPr>
        <w:autoSpaceDE w:val="0"/>
        <w:autoSpaceDN w:val="0"/>
        <w:adjustRightInd w:val="0"/>
        <w:jc w:val="left"/>
      </w:pPr>
    </w:p>
    <w:p w:rsidR="00F3168E" w:rsidRDefault="00F3168E" w:rsidP="000656F3">
      <w:pPr>
        <w:autoSpaceDE w:val="0"/>
        <w:autoSpaceDN w:val="0"/>
        <w:adjustRightInd w:val="0"/>
        <w:jc w:val="left"/>
      </w:pPr>
      <w:r>
        <w:tab/>
        <w:t>if (skb2) /*send to the host*/</w:t>
      </w:r>
    </w:p>
    <w:p w:rsidR="00F3168E" w:rsidRDefault="00F3168E" w:rsidP="000656F3">
      <w:pPr>
        <w:autoSpaceDE w:val="0"/>
        <w:autoSpaceDN w:val="0"/>
        <w:adjustRightInd w:val="0"/>
        <w:jc w:val="left"/>
      </w:pPr>
      <w:r>
        <w:tab/>
      </w:r>
      <w:r>
        <w:tab/>
        <w:t>return br_pass_frame_up(skb2);</w:t>
      </w:r>
    </w:p>
    <w:p w:rsidR="00F3168E" w:rsidRPr="00FD7205" w:rsidRDefault="00F3168E" w:rsidP="009647E8">
      <w:pPr>
        <w:autoSpaceDE w:val="0"/>
        <w:autoSpaceDN w:val="0"/>
        <w:adjustRightInd w:val="0"/>
        <w:jc w:val="left"/>
      </w:pPr>
    </w:p>
    <w:p w:rsidR="00F3168E" w:rsidRDefault="00F3168E" w:rsidP="009647E8">
      <w:pPr>
        <w:autoSpaceDE w:val="0"/>
        <w:autoSpaceDN w:val="0"/>
        <w:adjustRightInd w:val="0"/>
        <w:jc w:val="left"/>
      </w:pPr>
      <w:r>
        <w:t>}</w:t>
      </w:r>
    </w:p>
    <w:p w:rsidR="00F3168E" w:rsidRDefault="00F3168E" w:rsidP="009647E8">
      <w:pPr>
        <w:autoSpaceDE w:val="0"/>
        <w:autoSpaceDN w:val="0"/>
        <w:adjustRightInd w:val="0"/>
        <w:jc w:val="left"/>
      </w:pPr>
    </w:p>
    <w:p w:rsidR="00F3168E" w:rsidRDefault="00F3168E" w:rsidP="002A37FE">
      <w:pPr>
        <w:autoSpaceDE w:val="0"/>
        <w:autoSpaceDN w:val="0"/>
        <w:adjustRightInd w:val="0"/>
        <w:jc w:val="left"/>
      </w:pPr>
      <w:r>
        <w:t xml:space="preserve">int </w:t>
      </w:r>
      <w:r w:rsidRPr="00732C76">
        <w:t>br_forward</w:t>
      </w:r>
      <w:r>
        <w:t>(const struct net_bridge_port *to, struct sk_buff *skb)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>{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ab/>
        <w:t>/*send the packet through the device of to port*/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ab/>
      </w:r>
      <w:r w:rsidRPr="005E2713">
        <w:t>skb-&gt;dev = to-&gt;dev;</w:t>
      </w:r>
    </w:p>
    <w:p w:rsidR="00F3168E" w:rsidRDefault="00F3168E" w:rsidP="00B32FA9">
      <w:pPr>
        <w:autoSpaceDE w:val="0"/>
        <w:autoSpaceDN w:val="0"/>
        <w:adjustRightInd w:val="0"/>
        <w:jc w:val="left"/>
      </w:pPr>
      <w:r>
        <w:tab/>
        <w:t>skb_push(skb, ETH_HLEN);</w:t>
      </w:r>
    </w:p>
    <w:p w:rsidR="00F3168E" w:rsidRPr="009B5B82" w:rsidRDefault="00F3168E" w:rsidP="00B32FA9">
      <w:pPr>
        <w:autoSpaceDE w:val="0"/>
        <w:autoSpaceDN w:val="0"/>
        <w:adjustRightInd w:val="0"/>
        <w:jc w:val="left"/>
        <w:rPr>
          <w:lang w:val="nb-NO"/>
        </w:rPr>
      </w:pPr>
      <w:r>
        <w:tab/>
      </w:r>
      <w:r w:rsidRPr="009B5B82">
        <w:rPr>
          <w:lang w:val="nb-NO"/>
        </w:rPr>
        <w:t>br_drop_fake_rtable(skb);</w:t>
      </w:r>
    </w:p>
    <w:p w:rsidR="00F3168E" w:rsidRDefault="00F3168E" w:rsidP="00B32FA9">
      <w:pPr>
        <w:autoSpaceDE w:val="0"/>
        <w:autoSpaceDN w:val="0"/>
        <w:adjustRightInd w:val="0"/>
        <w:jc w:val="left"/>
      </w:pPr>
      <w:r w:rsidRPr="009B5B82">
        <w:rPr>
          <w:lang w:val="nb-NO"/>
        </w:rPr>
        <w:tab/>
      </w:r>
      <w:r>
        <w:t>dev_queue_xmit(skb);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>}</w:t>
      </w:r>
    </w:p>
    <w:p w:rsidR="00F3168E" w:rsidRDefault="00F3168E" w:rsidP="009647E8">
      <w:pPr>
        <w:autoSpaceDE w:val="0"/>
        <w:autoSpaceDN w:val="0"/>
        <w:adjustRightInd w:val="0"/>
        <w:jc w:val="left"/>
      </w:pPr>
    </w:p>
    <w:p w:rsidR="00F3168E" w:rsidRDefault="00F3168E" w:rsidP="009647E8">
      <w:pPr>
        <w:autoSpaceDE w:val="0"/>
        <w:autoSpaceDN w:val="0"/>
        <w:adjustRightInd w:val="0"/>
        <w:jc w:val="left"/>
      </w:pPr>
    </w:p>
    <w:p w:rsidR="00F3168E" w:rsidRDefault="00F3168E" w:rsidP="009647E8">
      <w:pPr>
        <w:autoSpaceDE w:val="0"/>
        <w:autoSpaceDN w:val="0"/>
        <w:adjustRightInd w:val="0"/>
        <w:jc w:val="left"/>
      </w:pPr>
      <w:r>
        <w:t xml:space="preserve">Int </w:t>
      </w:r>
      <w:r w:rsidRPr="005249A6">
        <w:t>br_pass_frame_up</w:t>
      </w:r>
      <w:r w:rsidRPr="005439CD">
        <w:t>(struct sk_buff *skb)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>{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ab/>
        <w:t>/*change the device to bridge device and send back to the netif_receive_skb */</w:t>
      </w:r>
    </w:p>
    <w:p w:rsidR="00F3168E" w:rsidRDefault="00F3168E" w:rsidP="005A4107">
      <w:pPr>
        <w:autoSpaceDE w:val="0"/>
        <w:autoSpaceDN w:val="0"/>
        <w:adjustRightInd w:val="0"/>
        <w:jc w:val="left"/>
      </w:pPr>
      <w:r>
        <w:tab/>
        <w:t>skb-&gt;dev = brdev;</w:t>
      </w:r>
    </w:p>
    <w:p w:rsidR="00F3168E" w:rsidRDefault="00F3168E" w:rsidP="005A4107">
      <w:pPr>
        <w:autoSpaceDE w:val="0"/>
        <w:autoSpaceDN w:val="0"/>
        <w:adjustRightInd w:val="0"/>
        <w:jc w:val="left"/>
      </w:pPr>
      <w:r>
        <w:tab/>
        <w:t>return NF_HOOK(NFPROTO_BRIDGE, NF_BR_LOCAL_IN, skb, indev, NULL,</w:t>
      </w:r>
    </w:p>
    <w:p w:rsidR="00F3168E" w:rsidRDefault="00F3168E" w:rsidP="005A4107">
      <w:pPr>
        <w:autoSpaceDE w:val="0"/>
        <w:autoSpaceDN w:val="0"/>
        <w:adjustRightInd w:val="0"/>
        <w:jc w:val="left"/>
      </w:pPr>
      <w:r>
        <w:tab/>
      </w:r>
      <w:r>
        <w:tab/>
        <w:t xml:space="preserve">       netif_receive_skb);</w:t>
      </w:r>
    </w:p>
    <w:p w:rsidR="00F3168E" w:rsidRDefault="00F3168E" w:rsidP="009647E8">
      <w:pPr>
        <w:autoSpaceDE w:val="0"/>
        <w:autoSpaceDN w:val="0"/>
        <w:adjustRightInd w:val="0"/>
        <w:jc w:val="left"/>
      </w:pPr>
      <w:r>
        <w:t>}</w:t>
      </w:r>
    </w:p>
    <w:p w:rsidR="00F3168E" w:rsidRDefault="00F3168E" w:rsidP="009647E8">
      <w:pPr>
        <w:autoSpaceDE w:val="0"/>
        <w:autoSpaceDN w:val="0"/>
        <w:adjustRightInd w:val="0"/>
        <w:jc w:val="left"/>
      </w:pPr>
    </w:p>
    <w:p w:rsidR="00F3168E" w:rsidRDefault="00F3168E" w:rsidP="00F02CF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Some tips in practice</w:t>
      </w:r>
    </w:p>
    <w:p w:rsidR="00F3168E" w:rsidRDefault="00F3168E" w:rsidP="001D33B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>If a Packet receive from the net_devcie belong to a bridge(bridge packets), the packet will go into the bridge handle.</w:t>
      </w:r>
    </w:p>
    <w:p w:rsidR="00F3168E" w:rsidRDefault="00F3168E" w:rsidP="001D33B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>The Dest Mac address of the bridge packets is equal the Mac addr of one of the port(net_device belong to the bridge) of the bridge(including bridge itself). The packet should be the HOST_PACKET and deliver back to the netif_receive_skb.</w:t>
      </w:r>
    </w:p>
    <w:p w:rsidR="00F3168E" w:rsidRDefault="00F3168E" w:rsidP="00D67667">
      <w:pPr>
        <w:pStyle w:val="ListParagraph"/>
        <w:autoSpaceDE w:val="0"/>
        <w:autoSpaceDN w:val="0"/>
        <w:adjustRightInd w:val="0"/>
        <w:ind w:left="360" w:firstLineChars="0" w:firstLine="0"/>
        <w:jc w:val="left"/>
      </w:pPr>
      <w:r>
        <w:t>1) SRC IP: the packet only can be receive when the src ip is in the sub network of the bridge device and can’t be equal to any ip of host device./* for routing reason*/</w:t>
      </w:r>
    </w:p>
    <w:p w:rsidR="00F3168E" w:rsidRDefault="00F3168E" w:rsidP="00D67667">
      <w:pPr>
        <w:pStyle w:val="ListParagraph"/>
        <w:autoSpaceDE w:val="0"/>
        <w:autoSpaceDN w:val="0"/>
        <w:adjustRightInd w:val="0"/>
        <w:ind w:left="360" w:firstLineChars="0" w:firstLine="0"/>
        <w:jc w:val="left"/>
      </w:pPr>
      <w:r>
        <w:t>2) DEST IP: des ip can be any ip of host device(including bridge device), Then the socket in userspace can receive it. It means the packet should for one of the interface aha.</w:t>
      </w:r>
    </w:p>
    <w:p w:rsidR="00F3168E" w:rsidRPr="00B42F00" w:rsidRDefault="00F3168E" w:rsidP="00AE26F5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>If the bridge packets is not in the b situation, the packet will be unique forward or flood forward.</w:t>
      </w:r>
      <w:bookmarkEnd w:id="0"/>
      <w:bookmarkEnd w:id="1"/>
    </w:p>
    <w:sectPr w:rsidR="00F3168E" w:rsidRPr="00B42F00" w:rsidSect="00977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C422E"/>
    <w:multiLevelType w:val="hybridMultilevel"/>
    <w:tmpl w:val="A93856F8"/>
    <w:lvl w:ilvl="0" w:tplc="FA788E9E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DE26660"/>
    <w:multiLevelType w:val="hybridMultilevel"/>
    <w:tmpl w:val="86608646"/>
    <w:lvl w:ilvl="0" w:tplc="211809C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0704D09"/>
    <w:multiLevelType w:val="hybridMultilevel"/>
    <w:tmpl w:val="C04226F2"/>
    <w:lvl w:ilvl="0" w:tplc="16AE808A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0DB1AD8"/>
    <w:multiLevelType w:val="hybridMultilevel"/>
    <w:tmpl w:val="8C54E87C"/>
    <w:lvl w:ilvl="0" w:tplc="ABDEE632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0CFE"/>
    <w:rsid w:val="00015EB4"/>
    <w:rsid w:val="000516B4"/>
    <w:rsid w:val="00051991"/>
    <w:rsid w:val="000656F3"/>
    <w:rsid w:val="00071D17"/>
    <w:rsid w:val="00076791"/>
    <w:rsid w:val="00077F89"/>
    <w:rsid w:val="00084BE8"/>
    <w:rsid w:val="0009609A"/>
    <w:rsid w:val="000A0F5F"/>
    <w:rsid w:val="000A1475"/>
    <w:rsid w:val="000A3570"/>
    <w:rsid w:val="000B2C64"/>
    <w:rsid w:val="000B65AA"/>
    <w:rsid w:val="000E0693"/>
    <w:rsid w:val="000E11F3"/>
    <w:rsid w:val="000E5248"/>
    <w:rsid w:val="000F027A"/>
    <w:rsid w:val="00182BC1"/>
    <w:rsid w:val="001D0406"/>
    <w:rsid w:val="001D2B7E"/>
    <w:rsid w:val="001D336D"/>
    <w:rsid w:val="001D33B1"/>
    <w:rsid w:val="001D768C"/>
    <w:rsid w:val="00207666"/>
    <w:rsid w:val="00214D13"/>
    <w:rsid w:val="00234A8F"/>
    <w:rsid w:val="00255192"/>
    <w:rsid w:val="002615A9"/>
    <w:rsid w:val="002A37FE"/>
    <w:rsid w:val="002B4D2A"/>
    <w:rsid w:val="00321D95"/>
    <w:rsid w:val="00357AF2"/>
    <w:rsid w:val="003636F8"/>
    <w:rsid w:val="00366127"/>
    <w:rsid w:val="003813F5"/>
    <w:rsid w:val="003A291C"/>
    <w:rsid w:val="003D473B"/>
    <w:rsid w:val="003E1263"/>
    <w:rsid w:val="003E3669"/>
    <w:rsid w:val="003E7C3F"/>
    <w:rsid w:val="0042162F"/>
    <w:rsid w:val="004220FC"/>
    <w:rsid w:val="00425C36"/>
    <w:rsid w:val="00440E8E"/>
    <w:rsid w:val="00447D90"/>
    <w:rsid w:val="0046445F"/>
    <w:rsid w:val="00466C4E"/>
    <w:rsid w:val="004A4D77"/>
    <w:rsid w:val="004A5077"/>
    <w:rsid w:val="004A5295"/>
    <w:rsid w:val="004B2D8B"/>
    <w:rsid w:val="004D2797"/>
    <w:rsid w:val="004D3157"/>
    <w:rsid w:val="005249A6"/>
    <w:rsid w:val="00541B52"/>
    <w:rsid w:val="005439CD"/>
    <w:rsid w:val="0056313E"/>
    <w:rsid w:val="00573F9B"/>
    <w:rsid w:val="005A374E"/>
    <w:rsid w:val="005A4107"/>
    <w:rsid w:val="005A5BAF"/>
    <w:rsid w:val="005B33B1"/>
    <w:rsid w:val="005E2713"/>
    <w:rsid w:val="0060566D"/>
    <w:rsid w:val="00605B78"/>
    <w:rsid w:val="0062040D"/>
    <w:rsid w:val="006521FD"/>
    <w:rsid w:val="006729EB"/>
    <w:rsid w:val="00672A13"/>
    <w:rsid w:val="00683A11"/>
    <w:rsid w:val="006B0088"/>
    <w:rsid w:val="006B132A"/>
    <w:rsid w:val="006B45A5"/>
    <w:rsid w:val="006C07B2"/>
    <w:rsid w:val="006D694F"/>
    <w:rsid w:val="006E74B1"/>
    <w:rsid w:val="00711B95"/>
    <w:rsid w:val="007152C4"/>
    <w:rsid w:val="00715DD1"/>
    <w:rsid w:val="00724C21"/>
    <w:rsid w:val="00726AA8"/>
    <w:rsid w:val="00732C76"/>
    <w:rsid w:val="007333AB"/>
    <w:rsid w:val="00735B29"/>
    <w:rsid w:val="0076089B"/>
    <w:rsid w:val="00771258"/>
    <w:rsid w:val="007864A3"/>
    <w:rsid w:val="007C7309"/>
    <w:rsid w:val="007E3E4B"/>
    <w:rsid w:val="007E4357"/>
    <w:rsid w:val="007F784B"/>
    <w:rsid w:val="00806D8F"/>
    <w:rsid w:val="0081308C"/>
    <w:rsid w:val="00824C82"/>
    <w:rsid w:val="0082622D"/>
    <w:rsid w:val="008471CF"/>
    <w:rsid w:val="00853BDB"/>
    <w:rsid w:val="00867030"/>
    <w:rsid w:val="0087058E"/>
    <w:rsid w:val="008844BE"/>
    <w:rsid w:val="008942EE"/>
    <w:rsid w:val="008B0B12"/>
    <w:rsid w:val="008B0CFE"/>
    <w:rsid w:val="008B452E"/>
    <w:rsid w:val="008C781E"/>
    <w:rsid w:val="008D0C7D"/>
    <w:rsid w:val="008E4F4B"/>
    <w:rsid w:val="00911E56"/>
    <w:rsid w:val="009249FA"/>
    <w:rsid w:val="009647E8"/>
    <w:rsid w:val="00977490"/>
    <w:rsid w:val="009777A7"/>
    <w:rsid w:val="00995FA3"/>
    <w:rsid w:val="009A1433"/>
    <w:rsid w:val="009B5B82"/>
    <w:rsid w:val="009D14B6"/>
    <w:rsid w:val="009D32B0"/>
    <w:rsid w:val="009E4218"/>
    <w:rsid w:val="009F79EC"/>
    <w:rsid w:val="00A05CE2"/>
    <w:rsid w:val="00A7397B"/>
    <w:rsid w:val="00A81B62"/>
    <w:rsid w:val="00A97007"/>
    <w:rsid w:val="00AE26F5"/>
    <w:rsid w:val="00AF193E"/>
    <w:rsid w:val="00B25DC8"/>
    <w:rsid w:val="00B32FA9"/>
    <w:rsid w:val="00B42F00"/>
    <w:rsid w:val="00BA6F09"/>
    <w:rsid w:val="00BF3963"/>
    <w:rsid w:val="00C170A0"/>
    <w:rsid w:val="00CB696A"/>
    <w:rsid w:val="00D163EE"/>
    <w:rsid w:val="00D17F26"/>
    <w:rsid w:val="00D67667"/>
    <w:rsid w:val="00D86AC9"/>
    <w:rsid w:val="00DB29C1"/>
    <w:rsid w:val="00DD2F34"/>
    <w:rsid w:val="00DF3EDB"/>
    <w:rsid w:val="00E076E7"/>
    <w:rsid w:val="00E23DDE"/>
    <w:rsid w:val="00E25686"/>
    <w:rsid w:val="00E605FF"/>
    <w:rsid w:val="00E8288F"/>
    <w:rsid w:val="00EB30DD"/>
    <w:rsid w:val="00EC6944"/>
    <w:rsid w:val="00EE18C7"/>
    <w:rsid w:val="00F02CFA"/>
    <w:rsid w:val="00F2440F"/>
    <w:rsid w:val="00F248DE"/>
    <w:rsid w:val="00F3168E"/>
    <w:rsid w:val="00F340BC"/>
    <w:rsid w:val="00F4752F"/>
    <w:rsid w:val="00F6043A"/>
    <w:rsid w:val="00F62EA9"/>
    <w:rsid w:val="00F70E37"/>
    <w:rsid w:val="00F83940"/>
    <w:rsid w:val="00F90162"/>
    <w:rsid w:val="00F975F8"/>
    <w:rsid w:val="00FA2989"/>
    <w:rsid w:val="00FA41CB"/>
    <w:rsid w:val="00FC6CBD"/>
    <w:rsid w:val="00FD7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1CF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E435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D163E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163EE"/>
    <w:rPr>
      <w:rFonts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AF193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68DD"/>
    <w:rPr>
      <w:rFonts w:ascii="Times New Roman" w:hAnsi="Times New Roman"/>
      <w:kern w:val="2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128</TotalTime>
  <Pages>8</Pages>
  <Words>1132</Words>
  <Characters>6456</Characters>
  <Application>Microsoft Office Outlook</Application>
  <DocSecurity>0</DocSecurity>
  <Lines>0</Lines>
  <Paragraphs>0</Paragraphs>
  <ScaleCrop>false</ScaleCrop>
  <Company>WwW.YlmF.CoM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exuuwen</cp:lastModifiedBy>
  <cp:revision>159</cp:revision>
  <dcterms:created xsi:type="dcterms:W3CDTF">2013-05-25T09:19:00Z</dcterms:created>
  <dcterms:modified xsi:type="dcterms:W3CDTF">2013-05-28T04:17:00Z</dcterms:modified>
</cp:coreProperties>
</file>