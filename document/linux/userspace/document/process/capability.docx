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AF" w:rsidRDefault="00F638AF" w:rsidP="00672584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bookmarkStart w:id="0" w:name="OLE_LINK1"/>
      <w:bookmarkStart w:id="1" w:name="OLE_LINK2"/>
      <w:bookmarkStart w:id="2" w:name="OLE_LINK3"/>
      <w:bookmarkStart w:id="3" w:name="_GoBack"/>
      <w:r>
        <w:rPr>
          <w:rFonts w:ascii="Tahoma" w:hAnsi="Tahoma" w:cs="Tahoma"/>
          <w:color w:val="2A2A2A"/>
          <w:szCs w:val="21"/>
          <w:shd w:val="clear" w:color="auto" w:fill="F5FAFF"/>
        </w:rPr>
        <w:t>Linux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给普通用户尽可能低的权限，而把全部的系统权限赋予一个单一的帐户</w:t>
      </w:r>
      <w:r>
        <w:rPr>
          <w:rFonts w:ascii="Tahoma" w:hAnsi="Tahoma" w:cs="Tahoma"/>
          <w:color w:val="2A2A2A"/>
          <w:szCs w:val="21"/>
          <w:shd w:val="clear" w:color="auto" w:fill="F5FAFF"/>
        </w:rPr>
        <w:t>--root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。</w:t>
      </w:r>
      <w:r>
        <w:rPr>
          <w:rFonts w:ascii="Tahoma" w:hAnsi="Tahoma" w:cs="Tahoma"/>
          <w:color w:val="2A2A2A"/>
          <w:szCs w:val="21"/>
          <w:shd w:val="clear" w:color="auto" w:fill="F5FAFF"/>
        </w:rPr>
        <w:t>root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帐户用来管理系统、安装软件、管理帐户、运行某些服务、安装</w:t>
      </w:r>
      <w:r>
        <w:rPr>
          <w:rFonts w:ascii="Tahoma" w:hAnsi="Tahoma" w:cs="Tahoma"/>
          <w:color w:val="2A2A2A"/>
          <w:szCs w:val="21"/>
          <w:shd w:val="clear" w:color="auto" w:fill="F5FAFF"/>
        </w:rPr>
        <w:t>/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卸载文件系统、管理用户、安装软件等。这种依赖单一帐户执行特权操作的方式加大了系统的面临风险，而需要</w:t>
      </w:r>
      <w:r>
        <w:rPr>
          <w:rFonts w:ascii="Tahoma" w:hAnsi="Tahoma" w:cs="Tahoma"/>
          <w:color w:val="2A2A2A"/>
          <w:szCs w:val="21"/>
          <w:shd w:val="clear" w:color="auto" w:fill="F5FAFF"/>
        </w:rPr>
        <w:t>root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权限的程序可能只是为了一个单一的操作。例如，一个普通用户需要使用</w:t>
      </w:r>
      <w:r>
        <w:rPr>
          <w:rFonts w:ascii="Tahoma" w:hAnsi="Tahoma" w:cs="Tahoma"/>
          <w:color w:val="2A2A2A"/>
          <w:szCs w:val="21"/>
          <w:shd w:val="clear" w:color="auto" w:fill="F5FAFF"/>
        </w:rPr>
        <w:t>ping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命令。这是一个</w:t>
      </w:r>
      <w:r>
        <w:rPr>
          <w:rFonts w:ascii="Tahoma" w:hAnsi="Tahoma" w:cs="Tahoma"/>
          <w:color w:val="2A2A2A"/>
          <w:szCs w:val="21"/>
          <w:shd w:val="clear" w:color="auto" w:fill="F5FAFF"/>
        </w:rPr>
        <w:t>SUID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命令，会以</w:t>
      </w:r>
      <w:r>
        <w:rPr>
          <w:rFonts w:ascii="Tahoma" w:hAnsi="Tahoma" w:cs="Tahoma"/>
          <w:color w:val="2A2A2A"/>
          <w:szCs w:val="21"/>
          <w:shd w:val="clear" w:color="auto" w:fill="F5FAFF"/>
        </w:rPr>
        <w:t>root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的权限运行。而实际上这个程序只是需要</w:t>
      </w:r>
      <w:r>
        <w:rPr>
          <w:rFonts w:ascii="Tahoma" w:hAnsi="Tahoma" w:cs="Tahoma"/>
          <w:color w:val="2A2A2A"/>
          <w:szCs w:val="21"/>
          <w:shd w:val="clear" w:color="auto" w:fill="F5FAFF"/>
        </w:rPr>
        <w:t>RAW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套接字建立必要</w:t>
      </w:r>
      <w:r>
        <w:rPr>
          <w:rFonts w:ascii="Tahoma" w:hAnsi="Tahoma" w:cs="Tahoma"/>
          <w:color w:val="2A2A2A"/>
          <w:szCs w:val="21"/>
          <w:shd w:val="clear" w:color="auto" w:fill="F5FAFF"/>
        </w:rPr>
        <w:t>ICMP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数据包，除此之外的其它</w:t>
      </w:r>
      <w:r>
        <w:rPr>
          <w:rFonts w:ascii="Tahoma" w:hAnsi="Tahoma" w:cs="Tahoma"/>
          <w:color w:val="2A2A2A"/>
          <w:szCs w:val="21"/>
          <w:shd w:val="clear" w:color="auto" w:fill="F5FAFF"/>
        </w:rPr>
        <w:t>root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权限对这个程序都是没有必要的。如果程序编写不好，就可能被攻击者利用，获得系统的控制权。</w:t>
      </w:r>
    </w:p>
    <w:bookmarkEnd w:id="0"/>
    <w:p w:rsidR="00F638AF" w:rsidRDefault="00F638AF" w:rsidP="00672584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/>
          <w:color w:val="2A2A2A"/>
          <w:szCs w:val="21"/>
          <w:shd w:val="clear" w:color="auto" w:fill="F5FAFF"/>
        </w:rPr>
        <w:t>Linux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针对上述问题提出</w:t>
      </w:r>
      <w:r>
        <w:rPr>
          <w:rFonts w:ascii="Tahoma" w:hAnsi="Tahoma" w:cs="Tahoma"/>
          <w:color w:val="2A2A2A"/>
          <w:szCs w:val="21"/>
          <w:shd w:val="clear" w:color="auto" w:fill="F5FAFF"/>
        </w:rPr>
        <w:t>capability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，将内核系统资源访问划分为许多的权利属性。使用能力</w:t>
      </w:r>
      <w:r>
        <w:rPr>
          <w:rFonts w:ascii="Tahoma" w:hAnsi="Tahoma" w:cs="Tahoma"/>
          <w:color w:val="2A2A2A"/>
          <w:szCs w:val="21"/>
          <w:shd w:val="clear" w:color="auto" w:fill="F5FAFF"/>
        </w:rPr>
        <w:t>(capability)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可以减小这种风险。系统管理员为了系统的安全可以剥夺</w:t>
      </w:r>
      <w:r>
        <w:rPr>
          <w:rFonts w:ascii="Tahoma" w:hAnsi="Tahoma" w:cs="Tahoma"/>
          <w:color w:val="2A2A2A"/>
          <w:szCs w:val="21"/>
          <w:shd w:val="clear" w:color="auto" w:fill="F5FAFF"/>
        </w:rPr>
        <w:t>root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权限程序的某些</w:t>
      </w:r>
      <w:r>
        <w:rPr>
          <w:rFonts w:ascii="Tahoma" w:hAnsi="Tahoma" w:cs="Tahoma"/>
          <w:color w:val="2A2A2A"/>
          <w:szCs w:val="21"/>
          <w:shd w:val="clear" w:color="auto" w:fill="F5FAFF"/>
        </w:rPr>
        <w:t>capability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，这样即使该进程也将无法进行这些</w:t>
      </w:r>
      <w:r>
        <w:rPr>
          <w:rFonts w:ascii="Tahoma" w:hAnsi="Tahoma" w:cs="Tahoma"/>
          <w:color w:val="2A2A2A"/>
          <w:szCs w:val="21"/>
          <w:shd w:val="clear" w:color="auto" w:fill="F5FAFF"/>
        </w:rPr>
        <w:t>capability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的操作。而这个过程又是不可逆的，也就是说如果一种能力被删除，无法重新添加被删除的能力。一个</w:t>
      </w:r>
      <w:r>
        <w:rPr>
          <w:rFonts w:ascii="Tahoma" w:hAnsi="Tahoma" w:cs="Tahoma"/>
          <w:color w:val="2A2A2A"/>
          <w:szCs w:val="21"/>
          <w:shd w:val="clear" w:color="auto" w:fill="F5FAFF"/>
        </w:rPr>
        <w:t>root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进程在没有设置</w:t>
      </w:r>
      <w:r>
        <w:rPr>
          <w:rFonts w:ascii="Tahoma" w:hAnsi="Tahoma" w:cs="Tahoma"/>
          <w:color w:val="2A2A2A"/>
          <w:szCs w:val="21"/>
          <w:shd w:val="clear" w:color="auto" w:fill="F5FAFF"/>
        </w:rPr>
        <w:t>capability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的时候，所有权利属性默认开启。当一个</w:t>
      </w:r>
      <w:r>
        <w:rPr>
          <w:rFonts w:ascii="Tahoma" w:hAnsi="Tahoma" w:cs="Tahoma"/>
          <w:color w:val="2A2A2A"/>
          <w:szCs w:val="21"/>
          <w:shd w:val="clear" w:color="auto" w:fill="F5FAFF"/>
        </w:rPr>
        <w:t>root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进程通过运行</w:t>
      </w:r>
      <w:r>
        <w:rPr>
          <w:rFonts w:ascii="Tahoma" w:hAnsi="Tahoma" w:cs="Tahoma"/>
          <w:color w:val="2A2A2A"/>
          <w:szCs w:val="21"/>
          <w:shd w:val="clear" w:color="auto" w:fill="F5FAFF"/>
        </w:rPr>
        <w:t>execv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类型的函数加载新的进程后，进程重新获取所有</w:t>
      </w:r>
      <w:r>
        <w:rPr>
          <w:rFonts w:ascii="Tahoma" w:hAnsi="Tahoma" w:cs="Tahoma"/>
          <w:color w:val="2A2A2A"/>
          <w:szCs w:val="21"/>
          <w:shd w:val="clear" w:color="auto" w:fill="F5FAFF"/>
        </w:rPr>
        <w:t>capability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。</w:t>
      </w:r>
    </w:p>
    <w:p w:rsidR="00F638AF" w:rsidRPr="00EA004D" w:rsidRDefault="00F638AF" w:rsidP="00672584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/>
          <w:color w:val="2A2A2A"/>
          <w:szCs w:val="21"/>
          <w:shd w:val="clear" w:color="auto" w:fill="F5FAFF"/>
        </w:rPr>
        <w:t>Linux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所特有的，这些能力在</w:t>
      </w:r>
      <w:r>
        <w:rPr>
          <w:rFonts w:ascii="Tahoma" w:hAnsi="Tahoma" w:cs="Tahoma"/>
          <w:color w:val="2A2A2A"/>
          <w:szCs w:val="21"/>
          <w:shd w:val="clear" w:color="auto" w:fill="F5FAFF"/>
        </w:rPr>
        <w:t>/usr/src/linux/include/linux/capability.h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文件中定义。其细节如下：</w:t>
      </w:r>
    </w:p>
    <w:p w:rsidR="00F638AF" w:rsidRDefault="00F638AF" w:rsidP="00DA4970">
      <w:pPr>
        <w:pStyle w:val="NormalWeb"/>
        <w:shd w:val="clear" w:color="auto" w:fill="F5FAFF"/>
        <w:spacing w:before="0" w:beforeAutospacing="0" w:after="0" w:afterAutospacing="0" w:line="375" w:lineRule="atLeast"/>
        <w:ind w:firstLine="480"/>
        <w:outlineLvl w:val="0"/>
        <w:rPr>
          <w:rFonts w:ascii="Tahoma" w:hAnsi="Tahoma" w:cs="Tahoma"/>
          <w:color w:val="2A2A2A"/>
          <w:sz w:val="21"/>
          <w:szCs w:val="21"/>
        </w:rPr>
      </w:pPr>
      <w:r>
        <w:rPr>
          <w:rFonts w:ascii="Tahoma" w:hAnsi="Tahoma" w:cs="Tahoma"/>
          <w:color w:val="2A2A2A"/>
          <w:sz w:val="21"/>
          <w:szCs w:val="21"/>
        </w:rPr>
        <w:t xml:space="preserve">CAP_CHOWN 0 </w:t>
      </w:r>
      <w:r>
        <w:rPr>
          <w:rFonts w:ascii="Tahoma" w:hAnsi="Tahoma" w:cs="Tahoma" w:hint="eastAsia"/>
          <w:color w:val="2A2A2A"/>
          <w:sz w:val="21"/>
          <w:szCs w:val="21"/>
        </w:rPr>
        <w:t>允许改变文件的所有权</w:t>
      </w:r>
    </w:p>
    <w:p w:rsidR="00F638AF" w:rsidRDefault="00F638AF" w:rsidP="00672584">
      <w:pPr>
        <w:pStyle w:val="NormalWeb"/>
        <w:shd w:val="clear" w:color="auto" w:fill="F5FAFF"/>
        <w:spacing w:before="0" w:beforeAutospacing="0" w:after="0" w:afterAutospacing="0" w:line="375" w:lineRule="atLeast"/>
        <w:ind w:firstLine="480"/>
        <w:rPr>
          <w:rFonts w:ascii="Tahoma" w:hAnsi="Tahoma" w:cs="Tahoma"/>
          <w:color w:val="2A2A2A"/>
          <w:sz w:val="21"/>
          <w:szCs w:val="21"/>
        </w:rPr>
      </w:pPr>
      <w:r>
        <w:rPr>
          <w:rFonts w:ascii="Tahoma" w:hAnsi="Tahoma" w:cs="Tahoma"/>
          <w:color w:val="2A2A2A"/>
          <w:sz w:val="21"/>
          <w:szCs w:val="21"/>
        </w:rPr>
        <w:t xml:space="preserve">CAP_DAC_OVERRIDE 1 </w:t>
      </w:r>
      <w:r>
        <w:rPr>
          <w:rFonts w:ascii="Tahoma" w:hAnsi="Tahoma" w:cs="Tahoma" w:hint="eastAsia"/>
          <w:color w:val="2A2A2A"/>
          <w:sz w:val="21"/>
          <w:szCs w:val="21"/>
        </w:rPr>
        <w:t>忽略对文件的所有</w:t>
      </w:r>
      <w:r>
        <w:rPr>
          <w:rFonts w:ascii="Tahoma" w:hAnsi="Tahoma" w:cs="Tahoma"/>
          <w:color w:val="2A2A2A"/>
          <w:sz w:val="21"/>
          <w:szCs w:val="21"/>
        </w:rPr>
        <w:t>DAC</w:t>
      </w:r>
      <w:r>
        <w:rPr>
          <w:rFonts w:ascii="Tahoma" w:hAnsi="Tahoma" w:cs="Tahoma" w:hint="eastAsia"/>
          <w:color w:val="2A2A2A"/>
          <w:sz w:val="21"/>
          <w:szCs w:val="21"/>
        </w:rPr>
        <w:t>访问限制</w:t>
      </w:r>
    </w:p>
    <w:p w:rsidR="00F638AF" w:rsidRDefault="00F638AF" w:rsidP="00DA4970">
      <w:pPr>
        <w:pStyle w:val="NormalWeb"/>
        <w:shd w:val="clear" w:color="auto" w:fill="F5FAFF"/>
        <w:spacing w:before="0" w:beforeAutospacing="0" w:after="0" w:afterAutospacing="0" w:line="375" w:lineRule="atLeast"/>
        <w:ind w:firstLine="480"/>
        <w:outlineLvl w:val="0"/>
        <w:rPr>
          <w:rFonts w:ascii="Tahoma" w:hAnsi="Tahoma" w:cs="Tahoma"/>
          <w:color w:val="2A2A2A"/>
          <w:sz w:val="21"/>
          <w:szCs w:val="21"/>
        </w:rPr>
      </w:pPr>
      <w:r>
        <w:rPr>
          <w:rFonts w:ascii="Tahoma" w:hAnsi="Tahoma" w:cs="Tahoma"/>
          <w:color w:val="2A2A2A"/>
          <w:sz w:val="21"/>
          <w:szCs w:val="21"/>
        </w:rPr>
        <w:t xml:space="preserve">CAP_DAC_READ_SEARCH 2 </w:t>
      </w:r>
      <w:r>
        <w:rPr>
          <w:rFonts w:ascii="Tahoma" w:hAnsi="Tahoma" w:cs="Tahoma" w:hint="eastAsia"/>
          <w:color w:val="2A2A2A"/>
          <w:sz w:val="21"/>
          <w:szCs w:val="21"/>
        </w:rPr>
        <w:t>忽略所有对读、搜索操作的限制</w:t>
      </w:r>
    </w:p>
    <w:p w:rsidR="00F638AF" w:rsidRDefault="00F638AF" w:rsidP="00B95845">
      <w:pPr>
        <w:ind w:firstLine="420"/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。。。。。。。</w:t>
      </w:r>
    </w:p>
    <w:p w:rsidR="00F638AF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/>
          <w:color w:val="2A2A2A"/>
          <w:szCs w:val="21"/>
          <w:shd w:val="clear" w:color="auto" w:fill="F5FAFF"/>
        </w:rPr>
        <w:tab/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我们通过</w:t>
      </w:r>
      <w:r>
        <w:rPr>
          <w:rFonts w:ascii="Tahoma" w:hAnsi="Tahoma" w:cs="Tahoma"/>
          <w:color w:val="2A2A2A"/>
          <w:szCs w:val="21"/>
          <w:shd w:val="clear" w:color="auto" w:fill="F5FAFF"/>
        </w:rPr>
        <w:t>lcap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库来实现</w:t>
      </w:r>
      <w:r>
        <w:rPr>
          <w:rFonts w:ascii="Tahoma" w:hAnsi="Tahoma" w:cs="Tahoma"/>
          <w:color w:val="2A2A2A"/>
          <w:szCs w:val="21"/>
          <w:shd w:val="clear" w:color="auto" w:fill="F5FAFF"/>
        </w:rPr>
        <w:t>root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程序的权限分离：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/>
          <w:color w:val="2A2A2A"/>
          <w:szCs w:val="21"/>
          <w:shd w:val="clear" w:color="auto" w:fill="F5FAFF"/>
        </w:rPr>
        <w:t xml:space="preserve">Static </w:t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>int</w:t>
      </w:r>
      <w:r>
        <w:rPr>
          <w:rFonts w:ascii="Tahoma" w:hAnsi="Tahoma" w:cs="Tahoma"/>
          <w:color w:val="2A2A2A"/>
          <w:szCs w:val="21"/>
          <w:shd w:val="clear" w:color="auto" w:fill="F5FAFF"/>
        </w:rPr>
        <w:t xml:space="preserve"> </w:t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 xml:space="preserve">set_capabilities(cap_value_tcap_list[], intncap) </w:t>
      </w:r>
    </w:p>
    <w:p w:rsidR="00F638AF" w:rsidRPr="00821B97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  <w:lang w:val="fr-FR"/>
        </w:rPr>
      </w:pPr>
      <w:r w:rsidRPr="00821B97">
        <w:rPr>
          <w:rFonts w:ascii="Tahoma" w:hAnsi="Tahoma" w:cs="Tahoma"/>
          <w:color w:val="2A2A2A"/>
          <w:szCs w:val="21"/>
          <w:shd w:val="clear" w:color="auto" w:fill="F5FAFF"/>
          <w:lang w:val="fr-FR"/>
        </w:rPr>
        <w:t>{</w:t>
      </w:r>
    </w:p>
    <w:p w:rsidR="00F638AF" w:rsidRPr="00821B97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  <w:lang w:val="fr-FR"/>
        </w:rPr>
      </w:pPr>
      <w:r w:rsidRPr="00821B97">
        <w:rPr>
          <w:rFonts w:ascii="Tahoma" w:hAnsi="Tahoma" w:cs="Tahoma"/>
          <w:color w:val="2A2A2A"/>
          <w:szCs w:val="21"/>
          <w:shd w:val="clear" w:color="auto" w:fill="F5FAFF"/>
          <w:lang w:val="fr-FR"/>
        </w:rPr>
        <w:tab/>
        <w:t>cap_t caps;</w:t>
      </w:r>
    </w:p>
    <w:p w:rsidR="00F638AF" w:rsidRPr="00821B97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  <w:lang w:val="fr-FR"/>
        </w:rPr>
      </w:pPr>
      <w:r w:rsidRPr="00821B97">
        <w:rPr>
          <w:rFonts w:ascii="Tahoma" w:hAnsi="Tahoma" w:cs="Tahoma"/>
          <w:color w:val="2A2A2A"/>
          <w:szCs w:val="21"/>
          <w:shd w:val="clear" w:color="auto" w:fill="F5FAFF"/>
          <w:lang w:val="fr-FR"/>
        </w:rPr>
        <w:tab/>
        <w:t>int ret;</w:t>
      </w:r>
    </w:p>
    <w:p w:rsidR="00F638AF" w:rsidRPr="00821B97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  <w:lang w:val="fr-FR"/>
        </w:rPr>
      </w:pP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821B97">
        <w:rPr>
          <w:rFonts w:ascii="Tahoma" w:hAnsi="Tahoma" w:cs="Tahoma"/>
          <w:color w:val="2A2A2A"/>
          <w:szCs w:val="21"/>
          <w:shd w:val="clear" w:color="auto" w:fill="F5FAFF"/>
          <w:lang w:val="fr-FR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>/* caps should be initialized with all flags cleared... */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caps = cap_init();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 xml:space="preserve">if (!caps) 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perror("cap_init");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-1;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/* ... but we better rely on cap_clear */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 xml:space="preserve">if (cap_clear(caps)) 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perror("cap_clear");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-1;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 xml:space="preserve">if ((cap_list) &amp;&amp;ncap) 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 xml:space="preserve">if (cap_set_flag(caps, CAP_PERMITTED, ncap, cap_list, CAP_SET) != 0) 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perror("cap_set_flag CAP_PERMITTED");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cap_free(caps);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-1;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if (cap_set_flag(caps, CAP_EFFECTIVE, ncap, cap_list, CAP_SET) != 0)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perror("cap_set_flag CAP_EFFECTIVE");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cap_free(caps);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-1;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if (cap_set_flag(caps, CAP_INHERITABLE, ncap, cap_list, CAP_SET) != 0)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perror("cap_set_flag CAP_INHERITABLE");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cap_free(caps);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-1;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 = cap_set_proc(caps);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 xml:space="preserve">if (ret) 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perror("cap_set_proc");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cap_free(caps);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-1;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 xml:space="preserve">if (cap_free(caps)) 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perror("cap_free");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-1;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0;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/>
          <w:color w:val="2A2A2A"/>
          <w:szCs w:val="21"/>
          <w:shd w:val="clear" w:color="auto" w:fill="F5FAFF"/>
        </w:rPr>
        <w:t xml:space="preserve">Static </w:t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 xml:space="preserve">intdrop_capabilities(cap_value_tcap_list[], intncap) </w:t>
      </w:r>
    </w:p>
    <w:p w:rsidR="00F638AF" w:rsidRPr="00821B97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  <w:lang w:val="fr-FR"/>
        </w:rPr>
      </w:pPr>
      <w:r w:rsidRPr="00821B97">
        <w:rPr>
          <w:rFonts w:ascii="Tahoma" w:hAnsi="Tahoma" w:cs="Tahoma"/>
          <w:color w:val="2A2A2A"/>
          <w:szCs w:val="21"/>
          <w:shd w:val="clear" w:color="auto" w:fill="F5FAFF"/>
          <w:lang w:val="fr-FR"/>
        </w:rPr>
        <w:t>{</w:t>
      </w:r>
    </w:p>
    <w:p w:rsidR="00F638AF" w:rsidRPr="00821B97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  <w:lang w:val="fr-FR"/>
        </w:rPr>
      </w:pPr>
      <w:r w:rsidRPr="00821B97">
        <w:rPr>
          <w:rFonts w:ascii="Tahoma" w:hAnsi="Tahoma" w:cs="Tahoma"/>
          <w:color w:val="2A2A2A"/>
          <w:szCs w:val="21"/>
          <w:shd w:val="clear" w:color="auto" w:fill="F5FAFF"/>
          <w:lang w:val="fr-FR"/>
        </w:rPr>
        <w:tab/>
        <w:t>cap_t caps;</w:t>
      </w:r>
    </w:p>
    <w:p w:rsidR="00F638AF" w:rsidRPr="00821B97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  <w:lang w:val="fr-FR"/>
        </w:rPr>
      </w:pPr>
      <w:r w:rsidRPr="00821B97">
        <w:rPr>
          <w:rFonts w:ascii="Tahoma" w:hAnsi="Tahoma" w:cs="Tahoma"/>
          <w:color w:val="2A2A2A"/>
          <w:szCs w:val="21"/>
          <w:shd w:val="clear" w:color="auto" w:fill="F5FAFF"/>
          <w:lang w:val="fr-FR"/>
        </w:rPr>
        <w:tab/>
        <w:t>int ret;</w:t>
      </w:r>
    </w:p>
    <w:p w:rsidR="00F638AF" w:rsidRPr="00821B97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  <w:lang w:val="fr-FR"/>
        </w:rPr>
      </w:pP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821B97">
        <w:rPr>
          <w:rFonts w:ascii="Tahoma" w:hAnsi="Tahoma" w:cs="Tahoma"/>
          <w:color w:val="2A2A2A"/>
          <w:szCs w:val="21"/>
          <w:shd w:val="clear" w:color="auto" w:fill="F5FAFF"/>
          <w:lang w:val="fr-FR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>/* caps should be initialized with all flags cleared... */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caps = cap_get_proc();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 xml:space="preserve">if (!caps) 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perror("cap_init");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-1;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 xml:space="preserve">if ((cap_list) &amp;&amp;ncap) 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 xml:space="preserve">if (cap_set_flag(caps, CAP_EFFECTIVE, ncap, cap_list, CAP_CLEAR) != 0) 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perror("cap_set_flag CAP_PERMITTED");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cap_free(caps);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-1;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if (cap_set_flag(caps, CAP_PERMITTED, ncap, cap_list, CAP_CLEAR) != 0)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perror("cap_set_flag CAP_EFFECTIVE");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cap_free(caps);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-1;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if (cap_set_flag(caps, CAP_INHERITABLE, ncap, cap_list, CAP_CLEAR) != 0)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perror("cap_set_flag CAP_INHERITABLE");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cap_free(caps);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-1;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 = cap_set_proc(caps);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 xml:space="preserve">if (ret) 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perror("cap_set_proc");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cap_free(caps);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-1;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18148B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ab/>
        <w:t>return 0;</w:t>
      </w:r>
    </w:p>
    <w:p w:rsidR="00F638AF" w:rsidRPr="000D2255" w:rsidRDefault="00F638AF" w:rsidP="0018148B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18148B">
        <w:rPr>
          <w:rFonts w:ascii="Tahoma" w:hAnsi="Tahoma" w:cs="Tahoma"/>
          <w:color w:val="2A2A2A"/>
          <w:szCs w:val="21"/>
          <w:shd w:val="clear" w:color="auto" w:fill="F5FAFF"/>
        </w:rPr>
        <w:t>}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>int main()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>{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intch, ret = -1;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/>
          <w:color w:val="2A2A2A"/>
          <w:szCs w:val="21"/>
          <w:shd w:val="clear" w:color="auto" w:fill="F5FAFF"/>
        </w:rPr>
        <w:tab/>
        <w:t>cap_value_tcap_list[2</w:t>
      </w: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>];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cap_t caps;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cap_value_tdrop_cap[2];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/* capabilities we need */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/>
          <w:color w:val="2A2A2A"/>
          <w:szCs w:val="21"/>
          <w:shd w:val="clear" w:color="auto" w:fill="F5FAFF"/>
        </w:rPr>
        <w:tab/>
        <w:t>cap_list[0] = CAP_SETUID;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>
        <w:rPr>
          <w:rFonts w:ascii="Tahoma" w:hAnsi="Tahoma" w:cs="Tahoma"/>
          <w:color w:val="2A2A2A"/>
          <w:szCs w:val="21"/>
          <w:shd w:val="clear" w:color="auto" w:fill="F5FAFF"/>
        </w:rPr>
        <w:tab/>
        <w:t>cap_list[1</w:t>
      </w: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>] = CAP_NET_RAW;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//set the cap we need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 xml:space="preserve">if (set_capabilities(cap_list, sizeof(cap_list)/sizeof(cap_list[0]))) 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fprintf(stderr, "Could not adjust capabilities, aborting\n");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return EXIT_FAILURE;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ret = socket(PF_INET, SOCK_RAW, IPPROTO_ICMP);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assert(ret != -1);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printf("ok</w:t>
      </w:r>
      <w:r>
        <w:rPr>
          <w:rFonts w:ascii="Tahoma" w:hAnsi="Tahoma" w:cs="Tahoma"/>
          <w:color w:val="2A2A2A"/>
          <w:szCs w:val="21"/>
          <w:shd w:val="clear" w:color="auto" w:fill="F5FAFF"/>
        </w:rPr>
        <w:t>, run raw socket sucessful\n");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drop_cap[0] = CAP_SETUID;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drop_cap[1] = CAP_NET_RAW;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// drop the caps above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if (drop_capabilities(drop_cap, sizeof(drop_cap)/sizeof(drop_cap[0])))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{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fprintf(stderr, "Could not adjust capabilities, aborting\n");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</w: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return EXIT_FAILURE;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}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// must be can not raw socket ecause of the drop CAP_NET_RAW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ret = socket(PF_INET, SOCK_RAW, IPPROTO_ICMP);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assert(ret == -1);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printf(</w:t>
      </w:r>
      <w:r>
        <w:rPr>
          <w:rFonts w:ascii="Tahoma" w:hAnsi="Tahoma" w:cs="Tahoma"/>
          <w:color w:val="2A2A2A"/>
          <w:szCs w:val="21"/>
          <w:shd w:val="clear" w:color="auto" w:fill="F5FAFF"/>
        </w:rPr>
        <w:t>"ok, run raw socket failed\n");</w:t>
      </w: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ab/>
        <w:t>return 0;</w:t>
      </w:r>
    </w:p>
    <w:p w:rsidR="00F638AF" w:rsidRPr="00672584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</w:p>
    <w:p w:rsidR="00F638AF" w:rsidRDefault="00F638AF" w:rsidP="00672584">
      <w:pPr>
        <w:rPr>
          <w:rFonts w:ascii="Tahoma" w:hAnsi="Tahoma" w:cs="Tahoma"/>
          <w:color w:val="2A2A2A"/>
          <w:szCs w:val="21"/>
          <w:shd w:val="clear" w:color="auto" w:fill="F5FAFF"/>
        </w:rPr>
      </w:pP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>}</w:t>
      </w:r>
    </w:p>
    <w:p w:rsidR="00F638AF" w:rsidRDefault="00F638AF">
      <w:r>
        <w:t>gcc–o  cap cap.c  -lcap</w:t>
      </w:r>
    </w:p>
    <w:p w:rsidR="00F638AF" w:rsidRDefault="00F638AF">
      <w:r>
        <w:rPr>
          <w:rFonts w:hint="eastAsia"/>
        </w:rPr>
        <w:t>使用</w:t>
      </w:r>
      <w:r>
        <w:t>root</w:t>
      </w:r>
      <w:r>
        <w:rPr>
          <w:rFonts w:hint="eastAsia"/>
        </w:rPr>
        <w:t>用户运行</w:t>
      </w:r>
      <w:r>
        <w:t>cap</w:t>
      </w:r>
      <w:r>
        <w:rPr>
          <w:rFonts w:hint="eastAsia"/>
        </w:rPr>
        <w:t>程序，发现在设置了</w:t>
      </w:r>
      <w:r w:rsidRPr="00672584">
        <w:rPr>
          <w:rFonts w:ascii="Tahoma" w:hAnsi="Tahoma" w:cs="Tahoma"/>
          <w:color w:val="2A2A2A"/>
          <w:szCs w:val="21"/>
          <w:shd w:val="clear" w:color="auto" w:fill="F5FAFF"/>
        </w:rPr>
        <w:t>CAP_NET_RAW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时候程序能够进行</w:t>
      </w:r>
      <w:r>
        <w:rPr>
          <w:rFonts w:ascii="Tahoma" w:hAnsi="Tahoma" w:cs="Tahoma"/>
          <w:color w:val="2A2A2A"/>
          <w:szCs w:val="21"/>
          <w:shd w:val="clear" w:color="auto" w:fill="F5FAFF"/>
        </w:rPr>
        <w:t>raw socket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操作，当</w:t>
      </w:r>
      <w:r>
        <w:rPr>
          <w:rFonts w:ascii="Tahoma" w:hAnsi="Tahoma" w:cs="Tahoma"/>
          <w:color w:val="2A2A2A"/>
          <w:szCs w:val="21"/>
          <w:shd w:val="clear" w:color="auto" w:fill="F5FAFF"/>
        </w:rPr>
        <w:t>drop</w:t>
      </w:r>
      <w:r>
        <w:rPr>
          <w:rFonts w:ascii="Tahoma" w:hAnsi="Tahoma" w:cs="Tahoma" w:hint="eastAsia"/>
          <w:color w:val="2A2A2A"/>
          <w:szCs w:val="21"/>
          <w:shd w:val="clear" w:color="auto" w:fill="F5FAFF"/>
        </w:rPr>
        <w:t>掉它的时候系统不允许。</w:t>
      </w:r>
      <w:bookmarkEnd w:id="1"/>
      <w:bookmarkEnd w:id="2"/>
      <w:bookmarkEnd w:id="3"/>
    </w:p>
    <w:sectPr w:rsidR="00F638AF" w:rsidSect="00E9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8AF" w:rsidRDefault="00F638AF" w:rsidP="00BC3E68">
      <w:r>
        <w:separator/>
      </w:r>
    </w:p>
  </w:endnote>
  <w:endnote w:type="continuationSeparator" w:id="1">
    <w:p w:rsidR="00F638AF" w:rsidRDefault="00F638AF" w:rsidP="00BC3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8AF" w:rsidRDefault="00F638AF" w:rsidP="00BC3E68">
      <w:r>
        <w:separator/>
      </w:r>
    </w:p>
  </w:footnote>
  <w:footnote w:type="continuationSeparator" w:id="1">
    <w:p w:rsidR="00F638AF" w:rsidRDefault="00F638AF" w:rsidP="00BC3E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60E5"/>
    <w:rsid w:val="00027EE8"/>
    <w:rsid w:val="00076FB3"/>
    <w:rsid w:val="000A27BF"/>
    <w:rsid w:val="000D2255"/>
    <w:rsid w:val="000F73E4"/>
    <w:rsid w:val="0018148B"/>
    <w:rsid w:val="001A79FC"/>
    <w:rsid w:val="00390F67"/>
    <w:rsid w:val="00404E19"/>
    <w:rsid w:val="00473A27"/>
    <w:rsid w:val="005313F9"/>
    <w:rsid w:val="005B33B1"/>
    <w:rsid w:val="005E3395"/>
    <w:rsid w:val="006340CC"/>
    <w:rsid w:val="00672584"/>
    <w:rsid w:val="00675801"/>
    <w:rsid w:val="007951CA"/>
    <w:rsid w:val="008208B8"/>
    <w:rsid w:val="00821B97"/>
    <w:rsid w:val="008972E7"/>
    <w:rsid w:val="008A4B5A"/>
    <w:rsid w:val="008B0B12"/>
    <w:rsid w:val="00916669"/>
    <w:rsid w:val="009E682D"/>
    <w:rsid w:val="00A660E5"/>
    <w:rsid w:val="00B33F08"/>
    <w:rsid w:val="00B64BA0"/>
    <w:rsid w:val="00B95845"/>
    <w:rsid w:val="00BC3E68"/>
    <w:rsid w:val="00BD51D1"/>
    <w:rsid w:val="00DA4970"/>
    <w:rsid w:val="00DB028F"/>
    <w:rsid w:val="00E179C7"/>
    <w:rsid w:val="00E36CE4"/>
    <w:rsid w:val="00E927F7"/>
    <w:rsid w:val="00EA004D"/>
    <w:rsid w:val="00F1207B"/>
    <w:rsid w:val="00F6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F7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0D22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rsid w:val="00BC3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C3E6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C3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C3E68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DA497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75CB"/>
    <w:rPr>
      <w:rFonts w:ascii="Times New Roman" w:hAnsi="Times New Roman"/>
      <w:kern w:val="2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4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80</TotalTime>
  <Pages>4</Pages>
  <Words>537</Words>
  <Characters>3067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exuuwen</cp:lastModifiedBy>
  <cp:revision>29</cp:revision>
  <dcterms:created xsi:type="dcterms:W3CDTF">2012-06-09T13:26:00Z</dcterms:created>
  <dcterms:modified xsi:type="dcterms:W3CDTF">2013-07-02T02:04:00Z</dcterms:modified>
</cp:coreProperties>
</file>